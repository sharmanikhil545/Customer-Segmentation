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8ECA7B" w14:textId="77777777" w:rsidR="009D4CB7" w:rsidRDefault="00EC691F" w:rsidP="009D4CB7">
      <w:pPr>
        <w:pStyle w:val="Title"/>
      </w:pPr>
      <w:r>
        <w:t>Big Data Analytics Project Close-Out</w:t>
      </w:r>
    </w:p>
    <w:p w14:paraId="74FA8667" w14:textId="77777777" w:rsidR="0016762E" w:rsidRDefault="0016762E" w:rsidP="006207E2">
      <w:pPr>
        <w:pStyle w:val="Heading1"/>
      </w:pPr>
      <w:r>
        <w:t>Project Summary</w:t>
      </w:r>
    </w:p>
    <w:p w14:paraId="32071EEE" w14:textId="77777777" w:rsidR="009C0F87" w:rsidRPr="009C0F87" w:rsidRDefault="001D1029" w:rsidP="009C0F87">
      <w:pPr>
        <w:pStyle w:val="NoSpacing"/>
        <w:rPr>
          <w:b/>
          <w:bCs/>
        </w:rPr>
      </w:pPr>
      <w:r w:rsidRPr="009C0F87">
        <w:rPr>
          <w:b/>
          <w:bCs/>
        </w:rPr>
        <w:t>Project Description:</w:t>
      </w:r>
    </w:p>
    <w:p w14:paraId="6BD0D102" w14:textId="7A192757" w:rsidR="00412698" w:rsidRPr="009C0F87" w:rsidRDefault="00412698" w:rsidP="009C0F87">
      <w:pPr>
        <w:pStyle w:val="NoSpacing"/>
      </w:pPr>
      <w:r>
        <w:t>Customer segmentation and profiling is they key objective of this paper. We found what attributes does a customer has to have to be segmented in one bucket and does it work to predict future purchases and total amount based on the segmented buckets. To simply managed the focus is on behaviour modelling of consumers and on the method-oriented part of this research.</w:t>
      </w:r>
    </w:p>
    <w:p w14:paraId="20FB2A9E" w14:textId="77777777" w:rsidR="00412698" w:rsidRDefault="00412698" w:rsidP="00412698">
      <w:pPr>
        <w:pStyle w:val="NoSpacing"/>
      </w:pPr>
      <w:r>
        <w:t xml:space="preserve">There were other few areas where this project focused and those are: </w:t>
      </w:r>
    </w:p>
    <w:p w14:paraId="0AAC9114" w14:textId="77777777" w:rsidR="00412698" w:rsidRDefault="00412698" w:rsidP="00412698">
      <w:pPr>
        <w:pStyle w:val="NoSpacing"/>
      </w:pPr>
      <w:r>
        <w:t xml:space="preserve">• Sales surge in specific time of the year due to festivals. </w:t>
      </w:r>
    </w:p>
    <w:p w14:paraId="3E7FEEEB" w14:textId="77777777" w:rsidR="00412698" w:rsidRDefault="00412698" w:rsidP="00412698">
      <w:pPr>
        <w:pStyle w:val="NoSpacing"/>
      </w:pPr>
      <w:r>
        <w:t xml:space="preserve">• Any particular product sold more in specific season. </w:t>
      </w:r>
    </w:p>
    <w:p w14:paraId="2380AB68" w14:textId="2580EECD" w:rsidR="00412698" w:rsidRDefault="00412698" w:rsidP="00412698">
      <w:pPr>
        <w:pStyle w:val="NoSpacing"/>
      </w:pPr>
      <w:r>
        <w:t>• Price difference for products sold in different continents and so on.</w:t>
      </w:r>
    </w:p>
    <w:p w14:paraId="5E55FD98" w14:textId="23EEA93B" w:rsidR="00412698" w:rsidRDefault="00412698" w:rsidP="00412698">
      <w:pPr>
        <w:pStyle w:val="NoSpacing"/>
      </w:pPr>
    </w:p>
    <w:p w14:paraId="3701E783" w14:textId="3C8B7AA2" w:rsidR="001D1029" w:rsidRPr="009C0F87" w:rsidRDefault="001D1029" w:rsidP="00412698">
      <w:pPr>
        <w:pStyle w:val="NoSpacing"/>
        <w:rPr>
          <w:b/>
          <w:bCs/>
        </w:rPr>
      </w:pPr>
      <w:r w:rsidRPr="005C1FEF">
        <w:rPr>
          <w:b/>
          <w:bCs/>
        </w:rPr>
        <w:t>Project Objective:</w:t>
      </w:r>
    </w:p>
    <w:p w14:paraId="5AE0F334" w14:textId="77777777" w:rsidR="001D1029" w:rsidRDefault="001D1029" w:rsidP="00412698">
      <w:pPr>
        <w:pStyle w:val="NoSpacing"/>
      </w:pPr>
      <w:r>
        <w:t xml:space="preserve">Some of the goals of customer segmentation are: </w:t>
      </w:r>
    </w:p>
    <w:p w14:paraId="3DEC2C43" w14:textId="77777777" w:rsidR="001D1029" w:rsidRDefault="001D1029" w:rsidP="00412698">
      <w:pPr>
        <w:pStyle w:val="NoSpacing"/>
      </w:pPr>
      <w:r>
        <w:t xml:space="preserve">• Segment customer based on buying pattern and geography. </w:t>
      </w:r>
    </w:p>
    <w:p w14:paraId="23AC157B" w14:textId="77777777" w:rsidR="001D1029" w:rsidRDefault="001D1029" w:rsidP="00412698">
      <w:pPr>
        <w:pStyle w:val="NoSpacing"/>
      </w:pPr>
      <w:r>
        <w:t xml:space="preserve">• Top selling products across the world and segment of customer buying it. </w:t>
      </w:r>
    </w:p>
    <w:p w14:paraId="7A47381C" w14:textId="77777777" w:rsidR="001D1029" w:rsidRDefault="001D1029" w:rsidP="00412698">
      <w:pPr>
        <w:pStyle w:val="NoSpacing"/>
      </w:pPr>
      <w:r>
        <w:t xml:space="preserve">• Highest shipping charges for products and finding the reason behind it. </w:t>
      </w:r>
    </w:p>
    <w:p w14:paraId="5BCFD935" w14:textId="77777777" w:rsidR="001D1029" w:rsidRDefault="001D1029" w:rsidP="00412698">
      <w:pPr>
        <w:pStyle w:val="NoSpacing"/>
      </w:pPr>
      <w:r>
        <w:t xml:space="preserve">• Predicting future sales of specific product based on histogram for that product and region. </w:t>
      </w:r>
    </w:p>
    <w:p w14:paraId="79FB154F" w14:textId="77777777" w:rsidR="001D1029" w:rsidRDefault="001D1029" w:rsidP="00412698">
      <w:pPr>
        <w:pStyle w:val="NoSpacing"/>
      </w:pPr>
      <w:r>
        <w:t xml:space="preserve">• Find out top highest profit-making products and top sales region with lowest profit-making products and its region. </w:t>
      </w:r>
    </w:p>
    <w:p w14:paraId="16153DCD" w14:textId="2D9A5756" w:rsidR="00EB5CB8" w:rsidRDefault="001D1029" w:rsidP="009C0F87">
      <w:pPr>
        <w:pStyle w:val="NoSpacing"/>
      </w:pPr>
      <w:r>
        <w:t>• Visualization of all the results using Microsoft Power Business Intelligence Tool.</w:t>
      </w:r>
    </w:p>
    <w:p w14:paraId="1515382A" w14:textId="77777777" w:rsidR="009C0F87" w:rsidRDefault="009C0F87" w:rsidP="009C0F87">
      <w:pPr>
        <w:pStyle w:val="NoSpacing"/>
      </w:pPr>
    </w:p>
    <w:p w14:paraId="68CF58BB" w14:textId="4950F354" w:rsidR="001D1029" w:rsidRPr="009C0F87" w:rsidRDefault="001D1029" w:rsidP="009C0F87">
      <w:pPr>
        <w:pStyle w:val="NoSpacing"/>
        <w:rPr>
          <w:b/>
          <w:bCs/>
        </w:rPr>
      </w:pPr>
      <w:r w:rsidRPr="009C0F87">
        <w:rPr>
          <w:b/>
          <w:bCs/>
        </w:rPr>
        <w:t xml:space="preserve">Project Scope: </w:t>
      </w:r>
    </w:p>
    <w:p w14:paraId="7C7891D4" w14:textId="77777777" w:rsidR="001D1029" w:rsidRDefault="001D1029" w:rsidP="009C0F87">
      <w:pPr>
        <w:pStyle w:val="NoSpacing"/>
      </w:pPr>
      <w:r>
        <w:t xml:space="preserve">• Geographically segmenting consumers for distribution as tailored adverts for consumers in specific areas. </w:t>
      </w:r>
    </w:p>
    <w:p w14:paraId="4E98F6C4" w14:textId="6A41E199" w:rsidR="001D1029" w:rsidRDefault="001D1029" w:rsidP="009C0F87">
      <w:pPr>
        <w:pStyle w:val="NoSpacing"/>
      </w:pPr>
      <w:r>
        <w:t xml:space="preserve">• Finding Customers who spends more on specific items based on geography. </w:t>
      </w:r>
    </w:p>
    <w:p w14:paraId="69B80801" w14:textId="77777777" w:rsidR="001D1029" w:rsidRDefault="001D1029" w:rsidP="009C0F87">
      <w:pPr>
        <w:pStyle w:val="NoSpacing"/>
      </w:pPr>
      <w:r>
        <w:t xml:space="preserve">• To increase leads and brand exposure, marketing, for instance, might create and customize material to appeal to, educate, and satisfy the demands of audience members. </w:t>
      </w:r>
    </w:p>
    <w:p w14:paraId="384D155C" w14:textId="77777777" w:rsidR="001D1029" w:rsidRDefault="001D1029" w:rsidP="009C0F87">
      <w:pPr>
        <w:pStyle w:val="NoSpacing"/>
      </w:pPr>
      <w:r>
        <w:t xml:space="preserve">• Identifying if specific product is in demand in a particular region and if the customer is ready to pay more for it to be delivered quickly. </w:t>
      </w:r>
    </w:p>
    <w:p w14:paraId="5A18DED6" w14:textId="77777777" w:rsidR="001D1029" w:rsidRDefault="001D1029" w:rsidP="009C0F87">
      <w:pPr>
        <w:pStyle w:val="NoSpacing"/>
      </w:pPr>
      <w:r>
        <w:t xml:space="preserve">• Creating a model which would funnel down the products and give us the top performing product globally and then a breakdown for it in a country and then in a city. </w:t>
      </w:r>
    </w:p>
    <w:p w14:paraId="6094D4DE" w14:textId="77777777" w:rsidR="001D1029" w:rsidRDefault="001D1029" w:rsidP="009C0F87">
      <w:pPr>
        <w:pStyle w:val="NoSpacing"/>
      </w:pPr>
      <w:r>
        <w:t xml:space="preserve">• A few of the questions which are at the top priority for this research now are mentioned below in the project purpose section and this Analysis of segmentation efforts will reveal how clients are arranged, allowing for updates and alterations as necessary. </w:t>
      </w:r>
    </w:p>
    <w:p w14:paraId="6F9E2D1E" w14:textId="7AF196D0" w:rsidR="001D1029" w:rsidRDefault="001D1029" w:rsidP="009C0F87">
      <w:pPr>
        <w:pStyle w:val="NoSpacing"/>
      </w:pPr>
      <w:r>
        <w:t xml:space="preserve">• Creating </w:t>
      </w:r>
      <w:r w:rsidR="00C166EA">
        <w:t>an</w:t>
      </w:r>
      <w:r>
        <w:t xml:space="preserve"> analytical model which would give us the products which are highly discounted and if even after discounts, are they making good profit.</w:t>
      </w:r>
    </w:p>
    <w:p w14:paraId="73CE3D1A" w14:textId="77777777" w:rsidR="00EB5CB8" w:rsidRPr="0016762E" w:rsidRDefault="00EB5CB8" w:rsidP="0016762E"/>
    <w:p w14:paraId="75EFFEC8" w14:textId="77777777" w:rsidR="00292C10" w:rsidRDefault="00EC691F" w:rsidP="006207E2">
      <w:pPr>
        <w:pStyle w:val="Heading1"/>
      </w:pPr>
      <w:r w:rsidRPr="007A1002">
        <w:lastRenderedPageBreak/>
        <w:t>Completion</w:t>
      </w:r>
      <w:r>
        <w:t xml:space="preserve"> Criteria</w:t>
      </w:r>
      <w:r w:rsidR="0016762E">
        <w:t xml:space="preserve"> </w:t>
      </w:r>
    </w:p>
    <w:p w14:paraId="130E3E7D" w14:textId="77777777" w:rsidR="00EC691F" w:rsidRDefault="0016762E" w:rsidP="00EC691F">
      <w:r>
        <w:t xml:space="preserve">Identify the criteria required to complete the project. </w:t>
      </w:r>
    </w:p>
    <w:tbl>
      <w:tblPr>
        <w:tblStyle w:val="TableGrid"/>
        <w:tblW w:w="0" w:type="auto"/>
        <w:tblLook w:val="04A0" w:firstRow="1" w:lastRow="0" w:firstColumn="1" w:lastColumn="0" w:noHBand="0" w:noVBand="1"/>
      </w:tblPr>
      <w:tblGrid>
        <w:gridCol w:w="2245"/>
        <w:gridCol w:w="5850"/>
        <w:gridCol w:w="1255"/>
      </w:tblGrid>
      <w:tr w:rsidR="007A1002" w:rsidRPr="007A1002" w14:paraId="39348FDE" w14:textId="77777777" w:rsidTr="00E16AAE">
        <w:tc>
          <w:tcPr>
            <w:tcW w:w="2245" w:type="dxa"/>
            <w:vAlign w:val="top"/>
          </w:tcPr>
          <w:p w14:paraId="247FF064" w14:textId="77777777" w:rsidR="007A1002" w:rsidRPr="007A1002" w:rsidRDefault="007A1002" w:rsidP="00E16AAE">
            <w:pPr>
              <w:rPr>
                <w:b/>
              </w:rPr>
            </w:pPr>
            <w:r w:rsidRPr="007A1002">
              <w:rPr>
                <w:b/>
              </w:rPr>
              <w:t>Item</w:t>
            </w:r>
          </w:p>
        </w:tc>
        <w:tc>
          <w:tcPr>
            <w:tcW w:w="5850" w:type="dxa"/>
            <w:vAlign w:val="top"/>
          </w:tcPr>
          <w:p w14:paraId="5B3601E5" w14:textId="77777777" w:rsidR="007A1002" w:rsidRPr="007A1002" w:rsidRDefault="007A1002" w:rsidP="00E16AAE">
            <w:pPr>
              <w:rPr>
                <w:b/>
              </w:rPr>
            </w:pPr>
            <w:r w:rsidRPr="007A1002">
              <w:rPr>
                <w:b/>
              </w:rPr>
              <w:t>Completion Criteria</w:t>
            </w:r>
          </w:p>
        </w:tc>
        <w:tc>
          <w:tcPr>
            <w:tcW w:w="1255" w:type="dxa"/>
            <w:vAlign w:val="top"/>
          </w:tcPr>
          <w:p w14:paraId="41F398AA" w14:textId="77777777" w:rsidR="007A1002" w:rsidRPr="007A1002" w:rsidRDefault="007A1002" w:rsidP="00E16AAE">
            <w:pPr>
              <w:jc w:val="center"/>
              <w:rPr>
                <w:b/>
              </w:rPr>
            </w:pPr>
            <w:r w:rsidRPr="007A1002">
              <w:rPr>
                <w:b/>
              </w:rPr>
              <w:t>Complete</w:t>
            </w:r>
          </w:p>
        </w:tc>
      </w:tr>
      <w:tr w:rsidR="007A1002" w14:paraId="176CB043" w14:textId="77777777" w:rsidTr="00E16AAE">
        <w:tc>
          <w:tcPr>
            <w:tcW w:w="2245" w:type="dxa"/>
            <w:vAlign w:val="top"/>
          </w:tcPr>
          <w:p w14:paraId="0EECDD7C" w14:textId="6A42E039" w:rsidR="007A1002" w:rsidRDefault="00C43C30" w:rsidP="00E16AAE">
            <w:r>
              <w:t>Data Cleaning</w:t>
            </w:r>
          </w:p>
        </w:tc>
        <w:tc>
          <w:tcPr>
            <w:tcW w:w="5850" w:type="dxa"/>
            <w:vAlign w:val="top"/>
          </w:tcPr>
          <w:p w14:paraId="2FF998F1" w14:textId="2B8B1F61" w:rsidR="007A1002" w:rsidRDefault="00D505E9" w:rsidP="00E16AAE">
            <w:r>
              <w:t>Fixed structural errors, filtered errors, merged datasets</w:t>
            </w:r>
          </w:p>
        </w:tc>
        <w:tc>
          <w:tcPr>
            <w:tcW w:w="1255" w:type="dxa"/>
            <w:vAlign w:val="top"/>
          </w:tcPr>
          <w:p w14:paraId="156D268D" w14:textId="14342976" w:rsidR="007A1002" w:rsidRDefault="00D505E9" w:rsidP="00E16AAE">
            <w:pPr>
              <w:jc w:val="center"/>
            </w:pPr>
            <w:r>
              <w:t>Y</w:t>
            </w:r>
          </w:p>
        </w:tc>
      </w:tr>
      <w:tr w:rsidR="007A1002" w14:paraId="1D136DA0" w14:textId="77777777" w:rsidTr="00E16AAE">
        <w:tc>
          <w:tcPr>
            <w:tcW w:w="2245" w:type="dxa"/>
            <w:vAlign w:val="top"/>
          </w:tcPr>
          <w:p w14:paraId="3FB2C74B" w14:textId="4FFDBD93" w:rsidR="007A1002" w:rsidRDefault="00D505E9" w:rsidP="00E16AAE">
            <w:r>
              <w:t>Data Sorting</w:t>
            </w:r>
          </w:p>
        </w:tc>
        <w:tc>
          <w:tcPr>
            <w:tcW w:w="5850" w:type="dxa"/>
            <w:vAlign w:val="top"/>
          </w:tcPr>
          <w:p w14:paraId="489450A0" w14:textId="7482097D" w:rsidR="007A1002" w:rsidRDefault="00D505E9" w:rsidP="00E16AAE">
            <w:r>
              <w:t>Format data, sort algorithm</w:t>
            </w:r>
          </w:p>
        </w:tc>
        <w:tc>
          <w:tcPr>
            <w:tcW w:w="1255" w:type="dxa"/>
            <w:vAlign w:val="top"/>
          </w:tcPr>
          <w:p w14:paraId="7CE5F5CB" w14:textId="3027520F" w:rsidR="007A1002" w:rsidRDefault="00D505E9" w:rsidP="00E16AAE">
            <w:pPr>
              <w:jc w:val="center"/>
            </w:pPr>
            <w:r>
              <w:t>Y</w:t>
            </w:r>
          </w:p>
        </w:tc>
      </w:tr>
      <w:tr w:rsidR="007A1002" w14:paraId="498D9868" w14:textId="77777777" w:rsidTr="00E16AAE">
        <w:tc>
          <w:tcPr>
            <w:tcW w:w="2245" w:type="dxa"/>
            <w:vAlign w:val="top"/>
          </w:tcPr>
          <w:p w14:paraId="0D6156CA" w14:textId="7787D54C" w:rsidR="007A1002" w:rsidRDefault="00D505E9" w:rsidP="00E16AAE">
            <w:r>
              <w:t>Data Ready for Analysis</w:t>
            </w:r>
          </w:p>
        </w:tc>
        <w:tc>
          <w:tcPr>
            <w:tcW w:w="5850" w:type="dxa"/>
            <w:vAlign w:val="top"/>
          </w:tcPr>
          <w:p w14:paraId="6A4B37AE" w14:textId="67750A1C" w:rsidR="007A1002" w:rsidRDefault="00D505E9" w:rsidP="00E16AAE">
            <w:r>
              <w:t>Created, deploy and debug model</w:t>
            </w:r>
          </w:p>
        </w:tc>
        <w:tc>
          <w:tcPr>
            <w:tcW w:w="1255" w:type="dxa"/>
            <w:vAlign w:val="top"/>
          </w:tcPr>
          <w:p w14:paraId="62A4062B" w14:textId="6F83DA25" w:rsidR="007A1002" w:rsidRDefault="00D505E9" w:rsidP="00E16AAE">
            <w:pPr>
              <w:jc w:val="center"/>
            </w:pPr>
            <w:r>
              <w:t>Y</w:t>
            </w:r>
          </w:p>
        </w:tc>
      </w:tr>
      <w:tr w:rsidR="007A1002" w14:paraId="43EE656E" w14:textId="77777777" w:rsidTr="00E16AAE">
        <w:tc>
          <w:tcPr>
            <w:tcW w:w="2245" w:type="dxa"/>
            <w:vAlign w:val="top"/>
          </w:tcPr>
          <w:p w14:paraId="581CA020" w14:textId="2C1C907D" w:rsidR="007A1002" w:rsidRDefault="00D505E9" w:rsidP="00E16AAE">
            <w:r>
              <w:t>Secondary Analysis</w:t>
            </w:r>
          </w:p>
        </w:tc>
        <w:tc>
          <w:tcPr>
            <w:tcW w:w="5850" w:type="dxa"/>
            <w:vAlign w:val="top"/>
          </w:tcPr>
          <w:p w14:paraId="5D37DD5D" w14:textId="7266F31F" w:rsidR="007A1002" w:rsidRDefault="00D505E9" w:rsidP="00E16AAE">
            <w:r>
              <w:t>Use Apache hive, checked for Hive vs PowerBi</w:t>
            </w:r>
          </w:p>
        </w:tc>
        <w:tc>
          <w:tcPr>
            <w:tcW w:w="1255" w:type="dxa"/>
            <w:vAlign w:val="top"/>
          </w:tcPr>
          <w:p w14:paraId="43342EA6" w14:textId="3054AF55" w:rsidR="007A1002" w:rsidRDefault="00D505E9" w:rsidP="00E16AAE">
            <w:pPr>
              <w:jc w:val="center"/>
            </w:pPr>
            <w:r>
              <w:t>Y</w:t>
            </w:r>
          </w:p>
        </w:tc>
      </w:tr>
      <w:tr w:rsidR="007A1002" w14:paraId="60647223" w14:textId="77777777" w:rsidTr="00E16AAE">
        <w:tc>
          <w:tcPr>
            <w:tcW w:w="2245" w:type="dxa"/>
            <w:vAlign w:val="top"/>
          </w:tcPr>
          <w:p w14:paraId="2BB5FF9C" w14:textId="7A562D48" w:rsidR="007A1002" w:rsidRDefault="00D505E9" w:rsidP="00E16AAE">
            <w:r>
              <w:t>Concluding Analysis</w:t>
            </w:r>
          </w:p>
        </w:tc>
        <w:tc>
          <w:tcPr>
            <w:tcW w:w="5850" w:type="dxa"/>
            <w:vAlign w:val="top"/>
          </w:tcPr>
          <w:p w14:paraId="001BC490" w14:textId="2B0C9D8A" w:rsidR="007A1002" w:rsidRDefault="00D505E9" w:rsidP="00E16AAE">
            <w:r>
              <w:t>Finalize report structure, selected visuals, concluded with report</w:t>
            </w:r>
          </w:p>
        </w:tc>
        <w:tc>
          <w:tcPr>
            <w:tcW w:w="1255" w:type="dxa"/>
            <w:vAlign w:val="top"/>
          </w:tcPr>
          <w:p w14:paraId="44508754" w14:textId="3BD72D51" w:rsidR="007A1002" w:rsidRDefault="00D505E9" w:rsidP="00E16AAE">
            <w:pPr>
              <w:jc w:val="center"/>
            </w:pPr>
            <w:r>
              <w:t>Y</w:t>
            </w:r>
          </w:p>
        </w:tc>
      </w:tr>
      <w:tr w:rsidR="00D505E9" w14:paraId="34FAE22C" w14:textId="77777777" w:rsidTr="00E16AAE">
        <w:tc>
          <w:tcPr>
            <w:tcW w:w="2245" w:type="dxa"/>
            <w:vAlign w:val="top"/>
          </w:tcPr>
          <w:p w14:paraId="7E1E39FA" w14:textId="44E902D1" w:rsidR="00D505E9" w:rsidRDefault="00D505E9" w:rsidP="00E16AAE">
            <w:r>
              <w:t>Handing Deliverables</w:t>
            </w:r>
          </w:p>
        </w:tc>
        <w:tc>
          <w:tcPr>
            <w:tcW w:w="5850" w:type="dxa"/>
            <w:vAlign w:val="top"/>
          </w:tcPr>
          <w:p w14:paraId="68A324AD" w14:textId="3381C375" w:rsidR="00D505E9" w:rsidRDefault="00D505E9" w:rsidP="00E16AAE">
            <w:r>
              <w:t>Recapitulate milestones, report handover, transform of PowerBi dashboard</w:t>
            </w:r>
          </w:p>
        </w:tc>
        <w:tc>
          <w:tcPr>
            <w:tcW w:w="1255" w:type="dxa"/>
            <w:vAlign w:val="top"/>
          </w:tcPr>
          <w:p w14:paraId="55C30099" w14:textId="48F2434F" w:rsidR="00D505E9" w:rsidRDefault="00D505E9" w:rsidP="00E16AAE">
            <w:pPr>
              <w:jc w:val="center"/>
            </w:pPr>
            <w:r>
              <w:t>Y</w:t>
            </w:r>
          </w:p>
        </w:tc>
      </w:tr>
    </w:tbl>
    <w:p w14:paraId="0A039CF2" w14:textId="14FB03E0" w:rsidR="00547F7C" w:rsidRDefault="00547F7C">
      <w:pPr>
        <w:spacing w:after="160"/>
        <w:rPr>
          <w:rFonts w:asciiTheme="majorHAnsi" w:eastAsiaTheme="majorEastAsia" w:hAnsiTheme="majorHAnsi" w:cstheme="majorBidi"/>
          <w:color w:val="00778B" w:themeColor="accent3"/>
          <w:sz w:val="36"/>
          <w:szCs w:val="32"/>
        </w:rPr>
      </w:pPr>
    </w:p>
    <w:p w14:paraId="7CD0722D" w14:textId="4260DC9A" w:rsidR="00F03BEC" w:rsidRDefault="00F03BEC">
      <w:pPr>
        <w:spacing w:after="160"/>
        <w:rPr>
          <w:rFonts w:asciiTheme="majorHAnsi" w:eastAsiaTheme="majorEastAsia" w:hAnsiTheme="majorHAnsi" w:cstheme="majorBidi"/>
          <w:color w:val="00778B" w:themeColor="accent3"/>
          <w:sz w:val="36"/>
          <w:szCs w:val="32"/>
        </w:rPr>
      </w:pPr>
    </w:p>
    <w:p w14:paraId="18FBD6B7" w14:textId="1068EAFF" w:rsidR="00B5274F" w:rsidRDefault="00B5274F">
      <w:pPr>
        <w:spacing w:after="160"/>
        <w:rPr>
          <w:rFonts w:asciiTheme="majorHAnsi" w:eastAsiaTheme="majorEastAsia" w:hAnsiTheme="majorHAnsi" w:cstheme="majorBidi"/>
          <w:color w:val="00778B" w:themeColor="accent3"/>
          <w:sz w:val="36"/>
          <w:szCs w:val="32"/>
        </w:rPr>
      </w:pPr>
    </w:p>
    <w:p w14:paraId="240BFB2D" w14:textId="00DB3F0C" w:rsidR="00B5274F" w:rsidRDefault="00B5274F">
      <w:pPr>
        <w:spacing w:after="160"/>
        <w:rPr>
          <w:rFonts w:asciiTheme="majorHAnsi" w:eastAsiaTheme="majorEastAsia" w:hAnsiTheme="majorHAnsi" w:cstheme="majorBidi"/>
          <w:color w:val="00778B" w:themeColor="accent3"/>
          <w:sz w:val="36"/>
          <w:szCs w:val="32"/>
        </w:rPr>
      </w:pPr>
    </w:p>
    <w:p w14:paraId="760E68E7" w14:textId="21DB52F1" w:rsidR="008E03B9" w:rsidRDefault="008E03B9">
      <w:pPr>
        <w:spacing w:after="160"/>
        <w:rPr>
          <w:rFonts w:asciiTheme="majorHAnsi" w:eastAsiaTheme="majorEastAsia" w:hAnsiTheme="majorHAnsi" w:cstheme="majorBidi"/>
          <w:color w:val="00778B" w:themeColor="accent3"/>
          <w:sz w:val="36"/>
          <w:szCs w:val="32"/>
        </w:rPr>
      </w:pPr>
    </w:p>
    <w:p w14:paraId="7609B1A7" w14:textId="6CF14628" w:rsidR="008E03B9" w:rsidRDefault="008E03B9">
      <w:pPr>
        <w:spacing w:after="160"/>
        <w:rPr>
          <w:rFonts w:asciiTheme="majorHAnsi" w:eastAsiaTheme="majorEastAsia" w:hAnsiTheme="majorHAnsi" w:cstheme="majorBidi"/>
          <w:color w:val="00778B" w:themeColor="accent3"/>
          <w:sz w:val="36"/>
          <w:szCs w:val="32"/>
        </w:rPr>
      </w:pPr>
    </w:p>
    <w:p w14:paraId="7F1D5B59" w14:textId="77777777" w:rsidR="008E03B9" w:rsidRDefault="008E03B9">
      <w:pPr>
        <w:spacing w:after="160"/>
        <w:rPr>
          <w:rFonts w:asciiTheme="majorHAnsi" w:eastAsiaTheme="majorEastAsia" w:hAnsiTheme="majorHAnsi" w:cstheme="majorBidi"/>
          <w:color w:val="00778B" w:themeColor="accent3"/>
          <w:sz w:val="36"/>
          <w:szCs w:val="32"/>
        </w:rPr>
      </w:pPr>
    </w:p>
    <w:p w14:paraId="47A89E72" w14:textId="77777777" w:rsidR="007A1002" w:rsidRDefault="007A1002" w:rsidP="006207E2">
      <w:pPr>
        <w:pStyle w:val="Heading1"/>
      </w:pPr>
      <w:r>
        <w:lastRenderedPageBreak/>
        <w:t>Project Close-Out Package</w:t>
      </w:r>
    </w:p>
    <w:p w14:paraId="2AD34D89" w14:textId="77777777" w:rsidR="007A1002" w:rsidRDefault="007A1002" w:rsidP="007A1002">
      <w:r>
        <w:t xml:space="preserve">This section details all items that </w:t>
      </w:r>
      <w:r w:rsidR="009C663B">
        <w:t xml:space="preserve">are contained in the Project Close-Out </w:t>
      </w:r>
      <w:r w:rsidR="0042138D">
        <w:t>Package.</w:t>
      </w:r>
      <w:r w:rsidR="00954028" w:rsidRPr="00954028">
        <w:t xml:space="preserve"> </w:t>
      </w:r>
      <w:r w:rsidR="00954028">
        <w:t>Detail all deliverable items referred to in the Project Charter.</w:t>
      </w:r>
    </w:p>
    <w:tbl>
      <w:tblPr>
        <w:tblStyle w:val="TableGrid"/>
        <w:tblW w:w="0" w:type="auto"/>
        <w:tblLook w:val="04A0" w:firstRow="1" w:lastRow="0" w:firstColumn="1" w:lastColumn="0" w:noHBand="0" w:noVBand="1"/>
      </w:tblPr>
      <w:tblGrid>
        <w:gridCol w:w="2245"/>
        <w:gridCol w:w="5850"/>
        <w:gridCol w:w="1255"/>
      </w:tblGrid>
      <w:tr w:rsidR="007A1002" w:rsidRPr="007A1002" w14:paraId="541368D5" w14:textId="77777777" w:rsidTr="00E16AAE">
        <w:tc>
          <w:tcPr>
            <w:tcW w:w="2245" w:type="dxa"/>
            <w:vAlign w:val="top"/>
          </w:tcPr>
          <w:p w14:paraId="07525D9C" w14:textId="77777777" w:rsidR="007A1002" w:rsidRPr="007A1002" w:rsidRDefault="007A1002" w:rsidP="00E16AAE">
            <w:pPr>
              <w:rPr>
                <w:b/>
              </w:rPr>
            </w:pPr>
            <w:r w:rsidRPr="007A1002">
              <w:rPr>
                <w:b/>
              </w:rPr>
              <w:t>Item</w:t>
            </w:r>
          </w:p>
        </w:tc>
        <w:tc>
          <w:tcPr>
            <w:tcW w:w="5850" w:type="dxa"/>
            <w:vAlign w:val="top"/>
          </w:tcPr>
          <w:p w14:paraId="7DDDDF2B" w14:textId="77777777" w:rsidR="007A1002" w:rsidRPr="007A1002" w:rsidRDefault="009C663B" w:rsidP="00E16AAE">
            <w:pPr>
              <w:rPr>
                <w:b/>
              </w:rPr>
            </w:pPr>
            <w:r>
              <w:rPr>
                <w:b/>
              </w:rPr>
              <w:t>Method of Delivery</w:t>
            </w:r>
          </w:p>
        </w:tc>
        <w:tc>
          <w:tcPr>
            <w:tcW w:w="1255" w:type="dxa"/>
            <w:vAlign w:val="top"/>
          </w:tcPr>
          <w:p w14:paraId="43C768FC" w14:textId="77777777" w:rsidR="007A1002" w:rsidRPr="007A1002" w:rsidRDefault="007A1002" w:rsidP="00E16AAE">
            <w:pPr>
              <w:jc w:val="center"/>
              <w:rPr>
                <w:b/>
              </w:rPr>
            </w:pPr>
            <w:r w:rsidRPr="007A1002">
              <w:rPr>
                <w:b/>
              </w:rPr>
              <w:t>Complete</w:t>
            </w:r>
          </w:p>
        </w:tc>
      </w:tr>
      <w:tr w:rsidR="007A1002" w14:paraId="7EAF7648" w14:textId="77777777" w:rsidTr="00E16AAE">
        <w:tc>
          <w:tcPr>
            <w:tcW w:w="2245" w:type="dxa"/>
            <w:vAlign w:val="top"/>
          </w:tcPr>
          <w:p w14:paraId="755263E6" w14:textId="2FAC017F" w:rsidR="007A1002" w:rsidRDefault="00D2285A" w:rsidP="00E16AAE">
            <w:r>
              <w:t>Final Presentation</w:t>
            </w:r>
          </w:p>
        </w:tc>
        <w:tc>
          <w:tcPr>
            <w:tcW w:w="5850" w:type="dxa"/>
            <w:vAlign w:val="top"/>
          </w:tcPr>
          <w:p w14:paraId="74CF6F6E" w14:textId="39AD1477" w:rsidR="007A1002" w:rsidRDefault="00D2285A" w:rsidP="00E16AAE">
            <w:r>
              <w:t xml:space="preserve">All the ppt files and relevant document file has been shared in the </w:t>
            </w:r>
            <w:r w:rsidR="00977A22">
              <w:t>SharePoint</w:t>
            </w:r>
          </w:p>
        </w:tc>
        <w:tc>
          <w:tcPr>
            <w:tcW w:w="1255" w:type="dxa"/>
            <w:vAlign w:val="top"/>
          </w:tcPr>
          <w:p w14:paraId="54F2B8FC" w14:textId="23E4E3DC" w:rsidR="007A1002" w:rsidRDefault="00D2285A" w:rsidP="00E16AAE">
            <w:pPr>
              <w:jc w:val="center"/>
            </w:pPr>
            <w:r>
              <w:t>Y</w:t>
            </w:r>
          </w:p>
        </w:tc>
      </w:tr>
      <w:tr w:rsidR="007A1002" w14:paraId="77C4E5BA" w14:textId="77777777" w:rsidTr="00E16AAE">
        <w:tc>
          <w:tcPr>
            <w:tcW w:w="2245" w:type="dxa"/>
            <w:vAlign w:val="top"/>
          </w:tcPr>
          <w:p w14:paraId="2C59A716" w14:textId="2DC3A275" w:rsidR="007A1002" w:rsidRDefault="00977A22" w:rsidP="00E16AAE">
            <w:r>
              <w:t>PowerBi Dashboard</w:t>
            </w:r>
          </w:p>
        </w:tc>
        <w:tc>
          <w:tcPr>
            <w:tcW w:w="5850" w:type="dxa"/>
            <w:vAlign w:val="top"/>
          </w:tcPr>
          <w:p w14:paraId="066BC572" w14:textId="3115A135" w:rsidR="007A1002" w:rsidRDefault="00977A22" w:rsidP="00E16AAE">
            <w:r>
              <w:t>.pbix file shared in SharePoint and GitHub</w:t>
            </w:r>
          </w:p>
        </w:tc>
        <w:tc>
          <w:tcPr>
            <w:tcW w:w="1255" w:type="dxa"/>
            <w:vAlign w:val="top"/>
          </w:tcPr>
          <w:p w14:paraId="6F8260B5" w14:textId="578BFC0B" w:rsidR="007A1002" w:rsidRDefault="00D2285A" w:rsidP="00E16AAE">
            <w:pPr>
              <w:jc w:val="center"/>
            </w:pPr>
            <w:r>
              <w:t>Y</w:t>
            </w:r>
          </w:p>
        </w:tc>
      </w:tr>
      <w:tr w:rsidR="007A1002" w14:paraId="7DF11FA9" w14:textId="77777777" w:rsidTr="00E16AAE">
        <w:tc>
          <w:tcPr>
            <w:tcW w:w="2245" w:type="dxa"/>
            <w:vAlign w:val="top"/>
          </w:tcPr>
          <w:p w14:paraId="57AE1903" w14:textId="549063D5" w:rsidR="007A1002" w:rsidRDefault="00977A22" w:rsidP="00E16AAE">
            <w:r>
              <w:t>Apache Spark</w:t>
            </w:r>
          </w:p>
        </w:tc>
        <w:tc>
          <w:tcPr>
            <w:tcW w:w="5850" w:type="dxa"/>
            <w:vAlign w:val="top"/>
          </w:tcPr>
          <w:p w14:paraId="4D027F73" w14:textId="55070623" w:rsidR="007A1002" w:rsidRDefault="00D2285A" w:rsidP="00E16AAE">
            <w:r>
              <w:t xml:space="preserve"> </w:t>
            </w:r>
            <w:r w:rsidR="00977A22">
              <w:t>.ipynb file shared in SharePoint and GitHub</w:t>
            </w:r>
          </w:p>
        </w:tc>
        <w:tc>
          <w:tcPr>
            <w:tcW w:w="1255" w:type="dxa"/>
            <w:vAlign w:val="top"/>
          </w:tcPr>
          <w:p w14:paraId="73E0462D" w14:textId="1DC14A6F" w:rsidR="007A1002" w:rsidRDefault="00D2285A" w:rsidP="00E16AAE">
            <w:pPr>
              <w:jc w:val="center"/>
            </w:pPr>
            <w:r>
              <w:t>Y</w:t>
            </w:r>
          </w:p>
        </w:tc>
      </w:tr>
      <w:tr w:rsidR="007A1002" w14:paraId="08C86F71" w14:textId="77777777" w:rsidTr="00E16AAE">
        <w:tc>
          <w:tcPr>
            <w:tcW w:w="2245" w:type="dxa"/>
            <w:vAlign w:val="top"/>
          </w:tcPr>
          <w:p w14:paraId="26588537" w14:textId="133C336E" w:rsidR="007A1002" w:rsidRDefault="00977A22" w:rsidP="00E16AAE">
            <w:r>
              <w:t>DataSet</w:t>
            </w:r>
          </w:p>
        </w:tc>
        <w:tc>
          <w:tcPr>
            <w:tcW w:w="5850" w:type="dxa"/>
            <w:vAlign w:val="top"/>
          </w:tcPr>
          <w:p w14:paraId="2CFB5B55" w14:textId="5FBB4659" w:rsidR="007A1002" w:rsidRDefault="00D2285A" w:rsidP="00E16AAE">
            <w:r>
              <w:t xml:space="preserve">excel </w:t>
            </w:r>
            <w:r w:rsidR="00977A22">
              <w:t>file shared in SharePoint and GitHub</w:t>
            </w:r>
          </w:p>
        </w:tc>
        <w:tc>
          <w:tcPr>
            <w:tcW w:w="1255" w:type="dxa"/>
            <w:vAlign w:val="top"/>
          </w:tcPr>
          <w:p w14:paraId="41EBA93D" w14:textId="5ED147ED" w:rsidR="007A1002" w:rsidRDefault="00D2285A" w:rsidP="00E16AAE">
            <w:pPr>
              <w:jc w:val="center"/>
            </w:pPr>
            <w:r>
              <w:t>Y</w:t>
            </w:r>
          </w:p>
        </w:tc>
      </w:tr>
      <w:tr w:rsidR="007A1002" w14:paraId="180DC8F4" w14:textId="77777777" w:rsidTr="00E16AAE">
        <w:tc>
          <w:tcPr>
            <w:tcW w:w="2245" w:type="dxa"/>
            <w:vAlign w:val="top"/>
          </w:tcPr>
          <w:p w14:paraId="0C67F335" w14:textId="77777777" w:rsidR="007A1002" w:rsidRDefault="007A1002" w:rsidP="00E16AAE"/>
        </w:tc>
        <w:tc>
          <w:tcPr>
            <w:tcW w:w="5850" w:type="dxa"/>
            <w:vAlign w:val="top"/>
          </w:tcPr>
          <w:p w14:paraId="0AE9F1BA" w14:textId="77777777" w:rsidR="007A1002" w:rsidRDefault="007A1002" w:rsidP="00E16AAE"/>
        </w:tc>
        <w:tc>
          <w:tcPr>
            <w:tcW w:w="1255" w:type="dxa"/>
            <w:vAlign w:val="top"/>
          </w:tcPr>
          <w:p w14:paraId="4BEB2C42" w14:textId="77777777" w:rsidR="007A1002" w:rsidRDefault="007A1002" w:rsidP="00E16AAE">
            <w:pPr>
              <w:jc w:val="center"/>
            </w:pPr>
          </w:p>
        </w:tc>
      </w:tr>
    </w:tbl>
    <w:p w14:paraId="34276981" w14:textId="77777777" w:rsidR="00800C5F" w:rsidRDefault="00800C5F" w:rsidP="007A1002"/>
    <w:p w14:paraId="16494CE3" w14:textId="77777777" w:rsidR="00547F7C" w:rsidRDefault="00547F7C">
      <w:pPr>
        <w:spacing w:after="160"/>
        <w:rPr>
          <w:rFonts w:asciiTheme="majorHAnsi" w:eastAsiaTheme="majorEastAsia" w:hAnsiTheme="majorHAnsi" w:cstheme="majorBidi"/>
          <w:color w:val="00778B" w:themeColor="accent3"/>
          <w:sz w:val="36"/>
          <w:szCs w:val="32"/>
        </w:rPr>
      </w:pPr>
      <w:r>
        <w:br w:type="page"/>
      </w:r>
    </w:p>
    <w:p w14:paraId="15176DA5" w14:textId="77777777" w:rsidR="00D87F04" w:rsidRDefault="00D87F04" w:rsidP="006207E2">
      <w:pPr>
        <w:pStyle w:val="Heading1"/>
      </w:pPr>
      <w:r>
        <w:lastRenderedPageBreak/>
        <w:t>Document Approvals</w:t>
      </w:r>
    </w:p>
    <w:p w14:paraId="3ED609DD" w14:textId="77777777" w:rsidR="00D87F04" w:rsidRDefault="00D87F04" w:rsidP="00D87F04">
      <w:r>
        <w:t>This section lists the significant stakeholders related to the project</w:t>
      </w:r>
    </w:p>
    <w:tbl>
      <w:tblPr>
        <w:tblStyle w:val="TableGrid"/>
        <w:tblW w:w="0" w:type="auto"/>
        <w:tblLook w:val="04A0" w:firstRow="1" w:lastRow="0" w:firstColumn="1" w:lastColumn="0" w:noHBand="0" w:noVBand="1"/>
      </w:tblPr>
      <w:tblGrid>
        <w:gridCol w:w="2155"/>
        <w:gridCol w:w="2700"/>
        <w:gridCol w:w="2610"/>
        <w:gridCol w:w="1885"/>
      </w:tblGrid>
      <w:tr w:rsidR="00D87F04" w:rsidRPr="007A1002" w14:paraId="40507FC3" w14:textId="77777777" w:rsidTr="00E16AAE">
        <w:tc>
          <w:tcPr>
            <w:tcW w:w="2155" w:type="dxa"/>
            <w:vAlign w:val="top"/>
          </w:tcPr>
          <w:p w14:paraId="34454298" w14:textId="77777777" w:rsidR="00D87F04" w:rsidRPr="007A1002" w:rsidRDefault="00D87F04" w:rsidP="00E16AAE">
            <w:pPr>
              <w:rPr>
                <w:b/>
              </w:rPr>
            </w:pPr>
            <w:r>
              <w:rPr>
                <w:b/>
              </w:rPr>
              <w:t>Project Role</w:t>
            </w:r>
          </w:p>
        </w:tc>
        <w:tc>
          <w:tcPr>
            <w:tcW w:w="2700" w:type="dxa"/>
            <w:vAlign w:val="top"/>
          </w:tcPr>
          <w:p w14:paraId="60189CDB" w14:textId="77777777" w:rsidR="00D87F04" w:rsidRPr="007A1002" w:rsidRDefault="00D87F04" w:rsidP="00E16AAE">
            <w:pPr>
              <w:rPr>
                <w:b/>
              </w:rPr>
            </w:pPr>
            <w:r>
              <w:rPr>
                <w:b/>
              </w:rPr>
              <w:t>Name</w:t>
            </w:r>
          </w:p>
        </w:tc>
        <w:tc>
          <w:tcPr>
            <w:tcW w:w="2610" w:type="dxa"/>
            <w:vAlign w:val="top"/>
          </w:tcPr>
          <w:p w14:paraId="2B465D05" w14:textId="77777777" w:rsidR="00D87F04" w:rsidRPr="007A1002" w:rsidRDefault="00D87F04" w:rsidP="00E16AAE">
            <w:pPr>
              <w:jc w:val="center"/>
              <w:rPr>
                <w:b/>
              </w:rPr>
            </w:pPr>
            <w:r>
              <w:rPr>
                <w:b/>
              </w:rPr>
              <w:t>Signature</w:t>
            </w:r>
          </w:p>
        </w:tc>
        <w:tc>
          <w:tcPr>
            <w:tcW w:w="1885" w:type="dxa"/>
            <w:vAlign w:val="top"/>
          </w:tcPr>
          <w:p w14:paraId="456B4C07" w14:textId="77777777" w:rsidR="00D87F04" w:rsidRPr="007A1002" w:rsidRDefault="00D87F04" w:rsidP="00E16AAE">
            <w:pPr>
              <w:jc w:val="center"/>
              <w:rPr>
                <w:b/>
              </w:rPr>
            </w:pPr>
            <w:r>
              <w:rPr>
                <w:b/>
              </w:rPr>
              <w:t>Date</w:t>
            </w:r>
          </w:p>
        </w:tc>
      </w:tr>
      <w:tr w:rsidR="00D87F04" w:rsidRPr="00E16AAE" w14:paraId="7ED24FC9" w14:textId="77777777" w:rsidTr="00E16AAE">
        <w:tc>
          <w:tcPr>
            <w:tcW w:w="2155" w:type="dxa"/>
            <w:vAlign w:val="top"/>
          </w:tcPr>
          <w:p w14:paraId="6B421FCC" w14:textId="77777777" w:rsidR="00D87F04" w:rsidRPr="00E16AAE" w:rsidRDefault="00D87F04" w:rsidP="00E16AAE">
            <w:r w:rsidRPr="00E16AAE">
              <w:t>Client</w:t>
            </w:r>
          </w:p>
        </w:tc>
        <w:tc>
          <w:tcPr>
            <w:tcW w:w="2700" w:type="dxa"/>
            <w:vAlign w:val="top"/>
          </w:tcPr>
          <w:p w14:paraId="62CACBA5" w14:textId="7650835F" w:rsidR="00D87F04" w:rsidRPr="00E16AAE" w:rsidRDefault="0097165A" w:rsidP="00E16AAE">
            <w:r>
              <w:t>Richard Lambroff</w:t>
            </w:r>
          </w:p>
        </w:tc>
        <w:tc>
          <w:tcPr>
            <w:tcW w:w="2610" w:type="dxa"/>
            <w:vAlign w:val="top"/>
          </w:tcPr>
          <w:p w14:paraId="18F36092" w14:textId="17188764" w:rsidR="00D87F04" w:rsidRPr="00E16AAE" w:rsidRDefault="00D87F04" w:rsidP="00E16AAE">
            <w:pPr>
              <w:jc w:val="center"/>
            </w:pPr>
          </w:p>
        </w:tc>
        <w:tc>
          <w:tcPr>
            <w:tcW w:w="1885" w:type="dxa"/>
            <w:vAlign w:val="top"/>
          </w:tcPr>
          <w:p w14:paraId="4BCC7C88" w14:textId="77777777" w:rsidR="00D87F04" w:rsidRPr="00E16AAE" w:rsidRDefault="000B5A36" w:rsidP="00E16AAE">
            <w:pPr>
              <w:jc w:val="center"/>
            </w:pPr>
            <w:r>
              <w:t>3/29/20</w:t>
            </w:r>
          </w:p>
        </w:tc>
      </w:tr>
      <w:tr w:rsidR="00D87F04" w:rsidRPr="00E16AAE" w14:paraId="5BB5F9A9" w14:textId="77777777" w:rsidTr="00E16AAE">
        <w:tc>
          <w:tcPr>
            <w:tcW w:w="2155" w:type="dxa"/>
            <w:vAlign w:val="top"/>
          </w:tcPr>
          <w:p w14:paraId="654BBED0" w14:textId="77777777" w:rsidR="00D87F04" w:rsidRPr="00E16AAE" w:rsidRDefault="00E16AAE" w:rsidP="00E16AAE">
            <w:r>
              <w:t>Project Manager</w:t>
            </w:r>
          </w:p>
        </w:tc>
        <w:tc>
          <w:tcPr>
            <w:tcW w:w="2700" w:type="dxa"/>
            <w:vAlign w:val="top"/>
          </w:tcPr>
          <w:p w14:paraId="25E427E0" w14:textId="62365EBC" w:rsidR="00D87F04" w:rsidRPr="004C20A4" w:rsidRDefault="004C20A4" w:rsidP="00E16AAE">
            <w:pPr>
              <w:rPr>
                <w:lang w:val="en-IN"/>
              </w:rPr>
            </w:pPr>
            <w:r w:rsidRPr="004C20A4">
              <w:t>Brunilda Xhaferllari</w:t>
            </w:r>
          </w:p>
        </w:tc>
        <w:tc>
          <w:tcPr>
            <w:tcW w:w="2610" w:type="dxa"/>
            <w:vAlign w:val="top"/>
          </w:tcPr>
          <w:p w14:paraId="3CDA8EF2" w14:textId="77777777" w:rsidR="00D87F04" w:rsidRPr="00E16AAE" w:rsidRDefault="00D87F04" w:rsidP="00E16AAE">
            <w:pPr>
              <w:jc w:val="center"/>
            </w:pPr>
          </w:p>
        </w:tc>
        <w:tc>
          <w:tcPr>
            <w:tcW w:w="1885" w:type="dxa"/>
            <w:vAlign w:val="top"/>
          </w:tcPr>
          <w:p w14:paraId="27AABA33" w14:textId="2E1A670C" w:rsidR="00D87F04" w:rsidRPr="00E16AAE" w:rsidRDefault="0097165A" w:rsidP="00E16AAE">
            <w:pPr>
              <w:jc w:val="center"/>
            </w:pPr>
            <w:r>
              <w:t>11/2</w:t>
            </w:r>
            <w:r w:rsidR="005A6B71">
              <w:t>9</w:t>
            </w:r>
            <w:r>
              <w:t>/22</w:t>
            </w:r>
          </w:p>
        </w:tc>
      </w:tr>
      <w:tr w:rsidR="00D87F04" w:rsidRPr="00E16AAE" w14:paraId="2255C729" w14:textId="77777777" w:rsidTr="00E16AAE">
        <w:tc>
          <w:tcPr>
            <w:tcW w:w="2155" w:type="dxa"/>
            <w:vAlign w:val="top"/>
          </w:tcPr>
          <w:p w14:paraId="6F37BF01" w14:textId="77777777" w:rsidR="00D87F04" w:rsidRPr="00E16AAE" w:rsidRDefault="00E16AAE" w:rsidP="00E16AAE">
            <w:r>
              <w:t>Student 1</w:t>
            </w:r>
            <w:r w:rsidR="004740E2">
              <w:t xml:space="preserve"> Role</w:t>
            </w:r>
          </w:p>
        </w:tc>
        <w:tc>
          <w:tcPr>
            <w:tcW w:w="2700" w:type="dxa"/>
            <w:vAlign w:val="top"/>
          </w:tcPr>
          <w:p w14:paraId="48A777CF" w14:textId="1AB11BA5" w:rsidR="00D87F04" w:rsidRPr="004C20A4" w:rsidRDefault="004C20A4" w:rsidP="00E16AAE">
            <w:pPr>
              <w:rPr>
                <w:lang w:val="en-IN"/>
              </w:rPr>
            </w:pPr>
            <w:r w:rsidRPr="004C20A4">
              <w:t>Nikhil Sharma</w:t>
            </w:r>
            <w:r>
              <w:t xml:space="preserve"> – Team Leader</w:t>
            </w:r>
          </w:p>
        </w:tc>
        <w:tc>
          <w:tcPr>
            <w:tcW w:w="2610" w:type="dxa"/>
            <w:vAlign w:val="top"/>
          </w:tcPr>
          <w:p w14:paraId="5BAC1025" w14:textId="7D239D69" w:rsidR="00D87F04" w:rsidRPr="00E16AAE" w:rsidRDefault="00166833" w:rsidP="00E16AAE">
            <w:pPr>
              <w:jc w:val="center"/>
            </w:pPr>
            <w:r>
              <w:t>nikhil</w:t>
            </w:r>
          </w:p>
        </w:tc>
        <w:tc>
          <w:tcPr>
            <w:tcW w:w="1885" w:type="dxa"/>
            <w:vAlign w:val="top"/>
          </w:tcPr>
          <w:p w14:paraId="72F4545F" w14:textId="267FFB50" w:rsidR="00D87F04" w:rsidRPr="00E16AAE" w:rsidRDefault="0097165A" w:rsidP="00E16AAE">
            <w:pPr>
              <w:jc w:val="center"/>
            </w:pPr>
            <w:r>
              <w:t>11/2</w:t>
            </w:r>
            <w:r w:rsidR="005A6B71">
              <w:t>9</w:t>
            </w:r>
            <w:r>
              <w:t>/22</w:t>
            </w:r>
          </w:p>
        </w:tc>
      </w:tr>
      <w:tr w:rsidR="00D87F04" w:rsidRPr="00E16AAE" w14:paraId="6CA31F48" w14:textId="77777777" w:rsidTr="00E16AAE">
        <w:tc>
          <w:tcPr>
            <w:tcW w:w="2155" w:type="dxa"/>
            <w:vAlign w:val="top"/>
          </w:tcPr>
          <w:p w14:paraId="4FC6331B" w14:textId="77777777" w:rsidR="00D87F04" w:rsidRPr="00E16AAE" w:rsidRDefault="00E16AAE" w:rsidP="00E16AAE">
            <w:r>
              <w:t>Student 2</w:t>
            </w:r>
            <w:r w:rsidR="004740E2">
              <w:t xml:space="preserve"> Role</w:t>
            </w:r>
          </w:p>
        </w:tc>
        <w:tc>
          <w:tcPr>
            <w:tcW w:w="2700" w:type="dxa"/>
            <w:vAlign w:val="top"/>
          </w:tcPr>
          <w:p w14:paraId="01A36A07" w14:textId="5DDE0E49" w:rsidR="00D87F04" w:rsidRPr="004C20A4" w:rsidRDefault="004C20A4" w:rsidP="00E16AAE">
            <w:pPr>
              <w:rPr>
                <w:lang w:val="en-IN"/>
              </w:rPr>
            </w:pPr>
            <w:r w:rsidRPr="004C20A4">
              <w:t>Romil Patel</w:t>
            </w:r>
            <w:r>
              <w:t xml:space="preserve"> - </w:t>
            </w:r>
            <w:r w:rsidRPr="004C20A4">
              <w:t xml:space="preserve">Business Analyst </w:t>
            </w:r>
          </w:p>
        </w:tc>
        <w:tc>
          <w:tcPr>
            <w:tcW w:w="2610" w:type="dxa"/>
            <w:vAlign w:val="top"/>
          </w:tcPr>
          <w:p w14:paraId="75275280" w14:textId="498936A2" w:rsidR="00D87F04" w:rsidRPr="00E16AAE" w:rsidRDefault="00166833" w:rsidP="00E16AAE">
            <w:pPr>
              <w:jc w:val="center"/>
            </w:pPr>
            <w:r>
              <w:t>romil</w:t>
            </w:r>
          </w:p>
        </w:tc>
        <w:tc>
          <w:tcPr>
            <w:tcW w:w="1885" w:type="dxa"/>
            <w:vAlign w:val="top"/>
          </w:tcPr>
          <w:p w14:paraId="0094EF0B" w14:textId="1B8585F8" w:rsidR="00D87F04" w:rsidRPr="00E16AAE" w:rsidRDefault="0097165A" w:rsidP="00E16AAE">
            <w:pPr>
              <w:jc w:val="center"/>
            </w:pPr>
            <w:r>
              <w:t>11/2</w:t>
            </w:r>
            <w:r w:rsidR="005A6B71">
              <w:t>9</w:t>
            </w:r>
            <w:r>
              <w:t>/22</w:t>
            </w:r>
          </w:p>
        </w:tc>
      </w:tr>
      <w:tr w:rsidR="00D87F04" w:rsidRPr="00E16AAE" w14:paraId="6DED3CB7" w14:textId="77777777" w:rsidTr="00E16AAE">
        <w:tc>
          <w:tcPr>
            <w:tcW w:w="2155" w:type="dxa"/>
            <w:vAlign w:val="top"/>
          </w:tcPr>
          <w:p w14:paraId="48F40664" w14:textId="77777777" w:rsidR="00D87F04" w:rsidRPr="00E16AAE" w:rsidRDefault="00E16AAE" w:rsidP="00E16AAE">
            <w:r>
              <w:t>Student 3</w:t>
            </w:r>
            <w:r w:rsidR="004740E2">
              <w:t xml:space="preserve"> Role</w:t>
            </w:r>
          </w:p>
        </w:tc>
        <w:tc>
          <w:tcPr>
            <w:tcW w:w="2700" w:type="dxa"/>
            <w:vAlign w:val="top"/>
          </w:tcPr>
          <w:p w14:paraId="54A60BA9" w14:textId="14731ACC" w:rsidR="00D87F04" w:rsidRPr="004C20A4" w:rsidRDefault="004C20A4" w:rsidP="00E16AAE">
            <w:pPr>
              <w:rPr>
                <w:lang w:val="en-IN"/>
              </w:rPr>
            </w:pPr>
            <w:r w:rsidRPr="004C20A4">
              <w:t>Hunny Kikaganesh</w:t>
            </w:r>
            <w:r>
              <w:t xml:space="preserve"> - </w:t>
            </w:r>
            <w:r w:rsidRPr="004C20A4">
              <w:t>Developer</w:t>
            </w:r>
          </w:p>
        </w:tc>
        <w:tc>
          <w:tcPr>
            <w:tcW w:w="2610" w:type="dxa"/>
            <w:vAlign w:val="top"/>
          </w:tcPr>
          <w:p w14:paraId="011A2A5D" w14:textId="734408F2" w:rsidR="00D87F04" w:rsidRPr="00E16AAE" w:rsidRDefault="00166833" w:rsidP="00E16AAE">
            <w:pPr>
              <w:jc w:val="center"/>
            </w:pPr>
            <w:r>
              <w:t>hunny</w:t>
            </w:r>
          </w:p>
        </w:tc>
        <w:tc>
          <w:tcPr>
            <w:tcW w:w="1885" w:type="dxa"/>
            <w:vAlign w:val="top"/>
          </w:tcPr>
          <w:p w14:paraId="63D7EEB3" w14:textId="4D454683" w:rsidR="00D87F04" w:rsidRPr="00E16AAE" w:rsidRDefault="0097165A" w:rsidP="00E16AAE">
            <w:pPr>
              <w:jc w:val="center"/>
            </w:pPr>
            <w:r>
              <w:t>11/2</w:t>
            </w:r>
            <w:r w:rsidR="005A6B71">
              <w:t>9</w:t>
            </w:r>
            <w:r>
              <w:t>/22</w:t>
            </w:r>
          </w:p>
        </w:tc>
      </w:tr>
    </w:tbl>
    <w:p w14:paraId="3DBAC1E6" w14:textId="0082CF72" w:rsidR="00D87F04" w:rsidRDefault="00D87F04" w:rsidP="00D87F04"/>
    <w:p w14:paraId="355D05B5" w14:textId="4CB0BA8F" w:rsidR="007C2509" w:rsidRDefault="007C2509" w:rsidP="00D87F04"/>
    <w:p w14:paraId="32F1E212" w14:textId="6475C8FD" w:rsidR="007C2509" w:rsidRPr="00172160" w:rsidRDefault="007C2509" w:rsidP="007C2509">
      <w:pPr>
        <w:pStyle w:val="NoSpacing"/>
        <w:rPr>
          <w:sz w:val="28"/>
          <w:szCs w:val="28"/>
        </w:rPr>
      </w:pPr>
      <w:r w:rsidRPr="00172160">
        <w:rPr>
          <w:sz w:val="28"/>
          <w:szCs w:val="28"/>
        </w:rPr>
        <w:t>Our SharePoint link is:</w:t>
      </w:r>
    </w:p>
    <w:p w14:paraId="15AC86CD" w14:textId="21A86DF6" w:rsidR="007C2509" w:rsidRDefault="007C2509" w:rsidP="007C2509">
      <w:pPr>
        <w:pStyle w:val="NoSpacing"/>
      </w:pPr>
      <w:hyperlink r:id="rId11" w:history="1">
        <w:r w:rsidRPr="00061E95">
          <w:rPr>
            <w:rStyle w:val="Hyperlink"/>
          </w:rPr>
          <w:t>https://georgiancollege.sharepoint.com/sites/CustomerSegmentationItsImpactGlobally</w:t>
        </w:r>
      </w:hyperlink>
    </w:p>
    <w:p w14:paraId="21D10EFB" w14:textId="77777777" w:rsidR="007C2509" w:rsidRPr="00D87F04" w:rsidRDefault="007C2509" w:rsidP="00D87F04"/>
    <w:sectPr w:rsidR="007C2509" w:rsidRPr="00D87F04" w:rsidSect="009A124F">
      <w:headerReference w:type="even" r:id="rId12"/>
      <w:headerReference w:type="default" r:id="rId13"/>
      <w:footerReference w:type="default" r:id="rId14"/>
      <w:headerReference w:type="first" r:id="rId15"/>
      <w:footerReference w:type="first" r:id="rId16"/>
      <w:pgSz w:w="12240" w:h="15840" w:code="1"/>
      <w:pgMar w:top="2436" w:right="1440" w:bottom="1728" w:left="1440" w:header="720" w:footer="53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0E450" w14:textId="77777777" w:rsidR="001E1796" w:rsidRDefault="001E1796" w:rsidP="00113312">
      <w:pPr>
        <w:spacing w:after="0" w:line="240" w:lineRule="auto"/>
      </w:pPr>
      <w:r>
        <w:separator/>
      </w:r>
    </w:p>
  </w:endnote>
  <w:endnote w:type="continuationSeparator" w:id="0">
    <w:p w14:paraId="752CEC0B" w14:textId="77777777" w:rsidR="001E1796" w:rsidRDefault="001E1796" w:rsidP="00113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EF7A4" w14:textId="77777777" w:rsidR="00DF5129" w:rsidRPr="00F74E14" w:rsidRDefault="00F74E14" w:rsidP="00F74E14">
    <w:pPr>
      <w:pStyle w:val="Footer"/>
      <w:spacing w:after="140"/>
      <w:rPr>
        <w:color w:val="FFFFFF" w:themeColor="background1"/>
        <w:sz w:val="22"/>
      </w:rPr>
    </w:pPr>
    <w:r>
      <w:rPr>
        <w:color w:val="FFFFFF" w:themeColor="background1"/>
        <w:sz w:val="22"/>
      </w:rPr>
      <w:t>Big Data Analytics Project Close-Out</w:t>
    </w:r>
    <w:r w:rsidRPr="00955C3D">
      <w:rPr>
        <w:color w:val="FFFFFF" w:themeColor="background1"/>
        <w:sz w:val="22"/>
      </w:rPr>
      <w:tab/>
    </w:r>
    <w:r w:rsidRPr="00955C3D">
      <w:rPr>
        <w:color w:val="FFFFFF" w:themeColor="background1"/>
        <w:sz w:val="22"/>
      </w:rPr>
      <w:tab/>
    </w:r>
    <w:r w:rsidRPr="00955C3D">
      <w:rPr>
        <w:color w:val="FFFFFF" w:themeColor="background1"/>
        <w:sz w:val="22"/>
      </w:rPr>
      <w:fldChar w:fldCharType="begin"/>
    </w:r>
    <w:r w:rsidRPr="00955C3D">
      <w:rPr>
        <w:color w:val="FFFFFF" w:themeColor="background1"/>
        <w:sz w:val="22"/>
      </w:rPr>
      <w:instrText xml:space="preserve"> PAGE   \* MERGEFORMAT </w:instrText>
    </w:r>
    <w:r w:rsidRPr="00955C3D">
      <w:rPr>
        <w:color w:val="FFFFFF" w:themeColor="background1"/>
        <w:sz w:val="22"/>
      </w:rPr>
      <w:fldChar w:fldCharType="separate"/>
    </w:r>
    <w:r>
      <w:rPr>
        <w:color w:val="FFFFFF" w:themeColor="background1"/>
        <w:sz w:val="22"/>
      </w:rPr>
      <w:t>1</w:t>
    </w:r>
    <w:r w:rsidRPr="00955C3D">
      <w:rPr>
        <w:noProof/>
        <w:color w:val="FFFFFF" w:themeColor="background1"/>
        <w:sz w:val="22"/>
      </w:rPr>
      <w:fldChar w:fldCharType="end"/>
    </w:r>
    <w:r>
      <w:rPr>
        <w:noProof/>
        <w:color w:val="FFFFFF" w:themeColor="background1"/>
        <w:sz w:val="22"/>
      </w:rPr>
      <w:t xml:space="preserve"> or </w:t>
    </w:r>
    <w:r>
      <w:rPr>
        <w:noProof/>
        <w:color w:val="FFFFFF" w:themeColor="background1"/>
        <w:sz w:val="22"/>
      </w:rPr>
      <w:fldChar w:fldCharType="begin"/>
    </w:r>
    <w:r>
      <w:rPr>
        <w:noProof/>
        <w:color w:val="FFFFFF" w:themeColor="background1"/>
        <w:sz w:val="22"/>
      </w:rPr>
      <w:instrText xml:space="preserve"> NUMPAGES   \* MERGEFORMAT </w:instrText>
    </w:r>
    <w:r>
      <w:rPr>
        <w:noProof/>
        <w:color w:val="FFFFFF" w:themeColor="background1"/>
        <w:sz w:val="22"/>
      </w:rPr>
      <w:fldChar w:fldCharType="separate"/>
    </w:r>
    <w:r>
      <w:rPr>
        <w:noProof/>
        <w:color w:val="FFFFFF" w:themeColor="background1"/>
        <w:sz w:val="22"/>
      </w:rPr>
      <w:t>2</w:t>
    </w:r>
    <w:r>
      <w:rPr>
        <w:noProof/>
        <w:color w:val="FFFFFF" w:themeColor="background1"/>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DDA81" w14:textId="77777777" w:rsidR="00DF5129" w:rsidRPr="00955C3D" w:rsidRDefault="00EC691F" w:rsidP="007A1002">
    <w:pPr>
      <w:pStyle w:val="Footer"/>
      <w:spacing w:after="140"/>
      <w:rPr>
        <w:color w:val="FFFFFF" w:themeColor="background1"/>
        <w:sz w:val="22"/>
      </w:rPr>
    </w:pPr>
    <w:r>
      <w:rPr>
        <w:color w:val="FFFFFF" w:themeColor="background1"/>
        <w:sz w:val="22"/>
      </w:rPr>
      <w:t>Big Data Analytics Project Close-Out</w:t>
    </w:r>
    <w:r w:rsidR="00573A8B" w:rsidRPr="00955C3D">
      <w:rPr>
        <w:color w:val="FFFFFF" w:themeColor="background1"/>
        <w:sz w:val="22"/>
      </w:rPr>
      <w:tab/>
    </w:r>
    <w:r w:rsidR="00DD70D1" w:rsidRPr="00955C3D">
      <w:rPr>
        <w:color w:val="FFFFFF" w:themeColor="background1"/>
        <w:sz w:val="22"/>
      </w:rPr>
      <w:tab/>
    </w:r>
    <w:r w:rsidR="00573A8B" w:rsidRPr="00955C3D">
      <w:rPr>
        <w:color w:val="FFFFFF" w:themeColor="background1"/>
        <w:sz w:val="22"/>
      </w:rPr>
      <w:fldChar w:fldCharType="begin"/>
    </w:r>
    <w:r w:rsidR="00573A8B" w:rsidRPr="00955C3D">
      <w:rPr>
        <w:color w:val="FFFFFF" w:themeColor="background1"/>
        <w:sz w:val="22"/>
      </w:rPr>
      <w:instrText xml:space="preserve"> PAGE   \* MERGEFORMAT </w:instrText>
    </w:r>
    <w:r w:rsidR="00573A8B" w:rsidRPr="00955C3D">
      <w:rPr>
        <w:color w:val="FFFFFF" w:themeColor="background1"/>
        <w:sz w:val="22"/>
      </w:rPr>
      <w:fldChar w:fldCharType="separate"/>
    </w:r>
    <w:r w:rsidR="00C70B30">
      <w:rPr>
        <w:noProof/>
        <w:color w:val="FFFFFF" w:themeColor="background1"/>
        <w:sz w:val="22"/>
      </w:rPr>
      <w:t>1</w:t>
    </w:r>
    <w:r w:rsidR="00573A8B" w:rsidRPr="00955C3D">
      <w:rPr>
        <w:noProof/>
        <w:color w:val="FFFFFF" w:themeColor="background1"/>
        <w:sz w:val="22"/>
      </w:rPr>
      <w:fldChar w:fldCharType="end"/>
    </w:r>
    <w:r>
      <w:rPr>
        <w:noProof/>
        <w:color w:val="FFFFFF" w:themeColor="background1"/>
        <w:sz w:val="22"/>
      </w:rPr>
      <w:t xml:space="preserve"> or </w:t>
    </w:r>
    <w:r w:rsidR="007A1002">
      <w:rPr>
        <w:noProof/>
        <w:color w:val="FFFFFF" w:themeColor="background1"/>
        <w:sz w:val="22"/>
      </w:rPr>
      <w:fldChar w:fldCharType="begin"/>
    </w:r>
    <w:r w:rsidR="007A1002">
      <w:rPr>
        <w:noProof/>
        <w:color w:val="FFFFFF" w:themeColor="background1"/>
        <w:sz w:val="22"/>
      </w:rPr>
      <w:instrText xml:space="preserve"> NUMPAGES   \* MERGEFORMAT </w:instrText>
    </w:r>
    <w:r w:rsidR="007A1002">
      <w:rPr>
        <w:noProof/>
        <w:color w:val="FFFFFF" w:themeColor="background1"/>
        <w:sz w:val="22"/>
      </w:rPr>
      <w:fldChar w:fldCharType="separate"/>
    </w:r>
    <w:r w:rsidR="007A1002">
      <w:rPr>
        <w:noProof/>
        <w:color w:val="FFFFFF" w:themeColor="background1"/>
        <w:sz w:val="22"/>
      </w:rPr>
      <w:t>1</w:t>
    </w:r>
    <w:r w:rsidR="007A1002">
      <w:rPr>
        <w:noProof/>
        <w:color w:val="FFFFFF" w:themeColor="background1"/>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625A8" w14:textId="77777777" w:rsidR="001E1796" w:rsidRDefault="001E1796" w:rsidP="00113312">
      <w:pPr>
        <w:spacing w:after="0" w:line="240" w:lineRule="auto"/>
      </w:pPr>
      <w:r>
        <w:separator/>
      </w:r>
    </w:p>
  </w:footnote>
  <w:footnote w:type="continuationSeparator" w:id="0">
    <w:p w14:paraId="45466E3B" w14:textId="77777777" w:rsidR="001E1796" w:rsidRDefault="001E1796" w:rsidP="001133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253EC" w14:textId="77777777" w:rsidR="00113312" w:rsidRDefault="00000000">
    <w:r>
      <w:rPr>
        <w:noProof/>
      </w:rPr>
      <w:pict w14:anchorId="76CC5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44278" o:spid="_x0000_s1035" type="#_x0000_t75" style="position:absolute;margin-left:0;margin-top:0;width:612pt;height:11in;z-index:-251657216;mso-position-horizontal:center;mso-position-horizontal-relative:margin;mso-position-vertical:center;mso-position-vertical-relative:margin" o:allowincell="f">
          <v:imagedata r:id="rId1" o:title="GCBrandedDocuments_FORMAL_600dpiRGB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D1DFF" w14:textId="77777777" w:rsidR="00C70B30" w:rsidRDefault="00000000">
    <w:pPr>
      <w:pStyle w:val="Header"/>
    </w:pPr>
    <w:r>
      <w:rPr>
        <w:noProof/>
      </w:rPr>
      <w:pict w14:anchorId="17B497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254130" o:spid="_x0000_s1037" type="#_x0000_t75" style="position:absolute;margin-left:15.6pt;margin-top:22.35pt;width:580.2pt;height:81.2pt;z-index:-251655168;mso-position-horizontal-relative:page;mso-position-vertical-relative:page" o:allowincell="f" o:allowoverlap="f">
          <v:imagedata r:id="rId1" o:title="GCBrandedDocuments_FORMAL_600dpiRGB6" croptop="1431f" cropbottom="57426f" cropleft="1852f" cropright="1916f"/>
          <w10:wrap anchorx="page" anchory="page"/>
          <w10:anchorlock/>
        </v:shape>
      </w:pict>
    </w:r>
    <w:r>
      <w:rPr>
        <w:noProof/>
      </w:rPr>
      <w:pict w14:anchorId="062242C9">
        <v:shape id="WordPictureWatermark25444279" o:spid="_x0000_s1036" type="#_x0000_t75" style="position:absolute;margin-left:0;margin-top:0;width:626.95pt;height:674.8pt;z-index:-251656192;mso-position-horizontal:left;mso-position-horizontal-relative:page;mso-position-vertical:bottom;mso-position-vertical-relative:page" o:allowincell="f" o:allowoverlap="f">
          <v:imagedata r:id="rId2" o:title="GCBrandedDocuments_FORMAL_600dpiRGB3" croptop="9698f" cropright="-1601f"/>
          <w10:wrap anchorx="page" anchory="page"/>
          <w10:anchorlock/>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FA1C4" w14:textId="77777777" w:rsidR="009D4CB7" w:rsidRDefault="00000000">
    <w:pPr>
      <w:pStyle w:val="Header"/>
    </w:pPr>
    <w:r>
      <w:rPr>
        <w:noProof/>
      </w:rPr>
      <w:pict w14:anchorId="6B68D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44277" o:spid="_x0000_s1034" type="#_x0000_t75" style="position:absolute;margin-left:0;margin-top:0;width:612pt;height:11in;z-index:-251658240;mso-position-horizontal:center;mso-position-horizontal-relative:page;mso-position-vertical:top;mso-position-vertical-relative:page" o:allowincell="f" o:allowoverlap="f">
          <v:imagedata r:id="rId1" o:title="GCBrandedDocuments_FORMAL_600dpiRGB3"/>
          <w10:wrap anchorx="page" anchory="page"/>
          <w10:anchorlock/>
        </v:shape>
      </w:pict>
    </w:r>
  </w:p>
  <w:p w14:paraId="2A5DC33B" w14:textId="77777777" w:rsidR="009D4CB7" w:rsidRDefault="009D4CB7">
    <w:pPr>
      <w:pStyle w:val="Header"/>
    </w:pPr>
  </w:p>
  <w:p w14:paraId="6A177EE8" w14:textId="77777777" w:rsidR="009D4CB7" w:rsidRDefault="009D4CB7">
    <w:pPr>
      <w:pStyle w:val="Header"/>
    </w:pPr>
  </w:p>
  <w:p w14:paraId="226C6745" w14:textId="77777777" w:rsidR="009D4CB7" w:rsidRDefault="009D4CB7">
    <w:pPr>
      <w:pStyle w:val="Header"/>
    </w:pPr>
  </w:p>
  <w:p w14:paraId="33C28581" w14:textId="77777777" w:rsidR="009D4CB7" w:rsidRDefault="009D4CB7">
    <w:pPr>
      <w:pStyle w:val="Header"/>
    </w:pPr>
  </w:p>
  <w:p w14:paraId="48886B9F" w14:textId="77777777" w:rsidR="009D4CB7" w:rsidRDefault="009D4C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A6AEB"/>
    <w:multiLevelType w:val="hybridMultilevel"/>
    <w:tmpl w:val="194CC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6CC1C7E"/>
    <w:multiLevelType w:val="multilevel"/>
    <w:tmpl w:val="B1B04BBA"/>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C4B7362"/>
    <w:multiLevelType w:val="hybridMultilevel"/>
    <w:tmpl w:val="9F4E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225B16"/>
    <w:multiLevelType w:val="multilevel"/>
    <w:tmpl w:val="04906504"/>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776D54A6"/>
    <w:multiLevelType w:val="hybridMultilevel"/>
    <w:tmpl w:val="53DE0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45045237">
    <w:abstractNumId w:val="2"/>
  </w:num>
  <w:num w:numId="2" w16cid:durableId="1759793083">
    <w:abstractNumId w:val="1"/>
  </w:num>
  <w:num w:numId="3" w16cid:durableId="467358319">
    <w:abstractNumId w:val="3"/>
  </w:num>
  <w:num w:numId="4" w16cid:durableId="47071696">
    <w:abstractNumId w:val="0"/>
  </w:num>
  <w:num w:numId="5" w16cid:durableId="20950789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styleLockTheme/>
  <w:styleLockQFSet/>
  <w:defaultTabStop w:val="720"/>
  <w:drawingGridHorizontalSpacing w:val="187"/>
  <w:drawingGridVerticalSpacing w:val="187"/>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C0MDQ0NjGzsDQxNDBS0lEKTi0uzszPAykwqQUACnVcvSwAAAA="/>
  </w:docVars>
  <w:rsids>
    <w:rsidRoot w:val="0052702C"/>
    <w:rsid w:val="000152A0"/>
    <w:rsid w:val="000310F6"/>
    <w:rsid w:val="00040B74"/>
    <w:rsid w:val="00050B70"/>
    <w:rsid w:val="000558C9"/>
    <w:rsid w:val="00055F47"/>
    <w:rsid w:val="00057A8A"/>
    <w:rsid w:val="0007154D"/>
    <w:rsid w:val="00084A1F"/>
    <w:rsid w:val="00091BFC"/>
    <w:rsid w:val="000A7105"/>
    <w:rsid w:val="000B5A36"/>
    <w:rsid w:val="000D171F"/>
    <w:rsid w:val="000D4C0D"/>
    <w:rsid w:val="00105043"/>
    <w:rsid w:val="0010605E"/>
    <w:rsid w:val="00113312"/>
    <w:rsid w:val="00120666"/>
    <w:rsid w:val="00140633"/>
    <w:rsid w:val="001566BD"/>
    <w:rsid w:val="00166833"/>
    <w:rsid w:val="0016762E"/>
    <w:rsid w:val="00172160"/>
    <w:rsid w:val="00191E85"/>
    <w:rsid w:val="001D1029"/>
    <w:rsid w:val="001E1796"/>
    <w:rsid w:val="002007EA"/>
    <w:rsid w:val="00214192"/>
    <w:rsid w:val="00292C10"/>
    <w:rsid w:val="00293F30"/>
    <w:rsid w:val="002F18AA"/>
    <w:rsid w:val="003256FF"/>
    <w:rsid w:val="00330523"/>
    <w:rsid w:val="00343CDD"/>
    <w:rsid w:val="00350CD9"/>
    <w:rsid w:val="003C27BA"/>
    <w:rsid w:val="003C4602"/>
    <w:rsid w:val="00412698"/>
    <w:rsid w:val="0042138D"/>
    <w:rsid w:val="00421C7A"/>
    <w:rsid w:val="00432D30"/>
    <w:rsid w:val="00433543"/>
    <w:rsid w:val="00454D9B"/>
    <w:rsid w:val="00466848"/>
    <w:rsid w:val="004740E2"/>
    <w:rsid w:val="00481A90"/>
    <w:rsid w:val="0048440E"/>
    <w:rsid w:val="00486D30"/>
    <w:rsid w:val="004A10E7"/>
    <w:rsid w:val="004C20A4"/>
    <w:rsid w:val="004C52AC"/>
    <w:rsid w:val="004E0404"/>
    <w:rsid w:val="004F6C93"/>
    <w:rsid w:val="0052702C"/>
    <w:rsid w:val="005414AD"/>
    <w:rsid w:val="00547F7C"/>
    <w:rsid w:val="00573A8B"/>
    <w:rsid w:val="0057537A"/>
    <w:rsid w:val="00580A06"/>
    <w:rsid w:val="005A6B71"/>
    <w:rsid w:val="005C1FEF"/>
    <w:rsid w:val="005D183F"/>
    <w:rsid w:val="006058C3"/>
    <w:rsid w:val="006207E2"/>
    <w:rsid w:val="0064553B"/>
    <w:rsid w:val="00646E71"/>
    <w:rsid w:val="00653643"/>
    <w:rsid w:val="006611EE"/>
    <w:rsid w:val="006A2418"/>
    <w:rsid w:val="006B29C5"/>
    <w:rsid w:val="006B4612"/>
    <w:rsid w:val="006D63A2"/>
    <w:rsid w:val="006E6C3C"/>
    <w:rsid w:val="007063AC"/>
    <w:rsid w:val="007143B1"/>
    <w:rsid w:val="007876BD"/>
    <w:rsid w:val="007A1002"/>
    <w:rsid w:val="007A4B11"/>
    <w:rsid w:val="007A7D71"/>
    <w:rsid w:val="007C2509"/>
    <w:rsid w:val="00800C5F"/>
    <w:rsid w:val="0080171A"/>
    <w:rsid w:val="00803B23"/>
    <w:rsid w:val="008104C9"/>
    <w:rsid w:val="008110AE"/>
    <w:rsid w:val="008404FF"/>
    <w:rsid w:val="00845905"/>
    <w:rsid w:val="008B0B15"/>
    <w:rsid w:val="008B7E5C"/>
    <w:rsid w:val="008E03B9"/>
    <w:rsid w:val="008E253F"/>
    <w:rsid w:val="009051EB"/>
    <w:rsid w:val="00906369"/>
    <w:rsid w:val="009205D5"/>
    <w:rsid w:val="00941591"/>
    <w:rsid w:val="00954028"/>
    <w:rsid w:val="00955C3D"/>
    <w:rsid w:val="0097165A"/>
    <w:rsid w:val="00977A22"/>
    <w:rsid w:val="009A124F"/>
    <w:rsid w:val="009C0F87"/>
    <w:rsid w:val="009C663B"/>
    <w:rsid w:val="009D4CB7"/>
    <w:rsid w:val="009D5FA2"/>
    <w:rsid w:val="009D61B4"/>
    <w:rsid w:val="009E17FC"/>
    <w:rsid w:val="009E1AAC"/>
    <w:rsid w:val="00A11D22"/>
    <w:rsid w:val="00A363B3"/>
    <w:rsid w:val="00A40F7B"/>
    <w:rsid w:val="00A50179"/>
    <w:rsid w:val="00A525B4"/>
    <w:rsid w:val="00A55597"/>
    <w:rsid w:val="00AA38C3"/>
    <w:rsid w:val="00AA6AC2"/>
    <w:rsid w:val="00AB257C"/>
    <w:rsid w:val="00AD496A"/>
    <w:rsid w:val="00B050AA"/>
    <w:rsid w:val="00B41251"/>
    <w:rsid w:val="00B5274F"/>
    <w:rsid w:val="00B52E36"/>
    <w:rsid w:val="00B95C1F"/>
    <w:rsid w:val="00BA0037"/>
    <w:rsid w:val="00BA2FED"/>
    <w:rsid w:val="00BB4A74"/>
    <w:rsid w:val="00BC26AA"/>
    <w:rsid w:val="00BD43E7"/>
    <w:rsid w:val="00BE68C8"/>
    <w:rsid w:val="00C02050"/>
    <w:rsid w:val="00C12BC7"/>
    <w:rsid w:val="00C166EA"/>
    <w:rsid w:val="00C4217E"/>
    <w:rsid w:val="00C43C30"/>
    <w:rsid w:val="00C577E3"/>
    <w:rsid w:val="00C65999"/>
    <w:rsid w:val="00C70B30"/>
    <w:rsid w:val="00C734E3"/>
    <w:rsid w:val="00CB3E3A"/>
    <w:rsid w:val="00CE317E"/>
    <w:rsid w:val="00CF06A0"/>
    <w:rsid w:val="00D06FC1"/>
    <w:rsid w:val="00D2285A"/>
    <w:rsid w:val="00D24D7F"/>
    <w:rsid w:val="00D404A6"/>
    <w:rsid w:val="00D505E9"/>
    <w:rsid w:val="00D65498"/>
    <w:rsid w:val="00D73736"/>
    <w:rsid w:val="00D83EA8"/>
    <w:rsid w:val="00D87F04"/>
    <w:rsid w:val="00DB0B79"/>
    <w:rsid w:val="00DD70D1"/>
    <w:rsid w:val="00DE028A"/>
    <w:rsid w:val="00DE7D37"/>
    <w:rsid w:val="00DF5129"/>
    <w:rsid w:val="00E16AAE"/>
    <w:rsid w:val="00E25643"/>
    <w:rsid w:val="00E45CDB"/>
    <w:rsid w:val="00E65CC0"/>
    <w:rsid w:val="00EA3257"/>
    <w:rsid w:val="00EB5CB8"/>
    <w:rsid w:val="00EC691F"/>
    <w:rsid w:val="00ED23B4"/>
    <w:rsid w:val="00F03BEC"/>
    <w:rsid w:val="00F74E14"/>
    <w:rsid w:val="00F91BD1"/>
    <w:rsid w:val="00FA6D21"/>
    <w:rsid w:val="00FC4F3B"/>
    <w:rsid w:val="00FD5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A8859"/>
  <w15:chartTrackingRefBased/>
  <w15:docId w15:val="{4770FC8D-5390-419A-883B-380E1EA83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FED"/>
    <w:pPr>
      <w:spacing w:after="270"/>
    </w:pPr>
  </w:style>
  <w:style w:type="paragraph" w:styleId="Heading1">
    <w:name w:val="heading 1"/>
    <w:next w:val="Normal"/>
    <w:link w:val="Heading1Char"/>
    <w:uiPriority w:val="9"/>
    <w:qFormat/>
    <w:rsid w:val="006207E2"/>
    <w:pPr>
      <w:keepNext/>
      <w:keepLines/>
      <w:numPr>
        <w:numId w:val="2"/>
      </w:numPr>
      <w:suppressAutoHyphens/>
      <w:spacing w:after="120"/>
      <w:ind w:left="720" w:hanging="720"/>
      <w:outlineLvl w:val="0"/>
    </w:pPr>
    <w:rPr>
      <w:rFonts w:asciiTheme="majorHAnsi" w:eastAsiaTheme="majorEastAsia" w:hAnsiTheme="majorHAnsi" w:cstheme="majorBidi"/>
      <w:color w:val="00778B" w:themeColor="accent3"/>
      <w:sz w:val="36"/>
      <w:szCs w:val="32"/>
    </w:rPr>
  </w:style>
  <w:style w:type="paragraph" w:styleId="Heading2">
    <w:name w:val="heading 2"/>
    <w:basedOn w:val="Normal"/>
    <w:next w:val="Normal"/>
    <w:link w:val="Heading2Char"/>
    <w:uiPriority w:val="9"/>
    <w:unhideWhenUsed/>
    <w:qFormat/>
    <w:rsid w:val="007A1002"/>
    <w:pPr>
      <w:keepNext/>
      <w:keepLines/>
      <w:numPr>
        <w:ilvl w:val="1"/>
        <w:numId w:val="3"/>
      </w:numPr>
      <w:spacing w:before="40" w:after="0"/>
      <w:ind w:left="720" w:hanging="720"/>
      <w:outlineLvl w:val="1"/>
    </w:pPr>
    <w:rPr>
      <w:rFonts w:asciiTheme="majorHAnsi" w:eastAsiaTheme="majorEastAsia" w:hAnsiTheme="majorHAnsi" w:cstheme="majorBidi"/>
      <w:color w:val="00778B" w:themeColor="accent3"/>
      <w:sz w:val="26"/>
      <w:szCs w:val="26"/>
    </w:rPr>
  </w:style>
  <w:style w:type="paragraph" w:styleId="Heading3">
    <w:name w:val="heading 3"/>
    <w:basedOn w:val="Normal"/>
    <w:next w:val="Normal"/>
    <w:link w:val="Heading3Char"/>
    <w:uiPriority w:val="9"/>
    <w:unhideWhenUsed/>
    <w:qFormat/>
    <w:rsid w:val="00BA2FED"/>
    <w:pPr>
      <w:keepNext/>
      <w:keepLines/>
      <w:spacing w:before="40" w:after="0"/>
      <w:outlineLvl w:val="2"/>
    </w:pPr>
    <w:rPr>
      <w:rFonts w:asciiTheme="majorHAnsi" w:eastAsiaTheme="majorEastAsia" w:hAnsiTheme="majorHAnsi" w:cstheme="majorBidi"/>
      <w:color w:val="00778B" w:themeColor="accent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54D9B"/>
    <w:pPr>
      <w:tabs>
        <w:tab w:val="center" w:pos="4680"/>
        <w:tab w:val="right" w:pos="9360"/>
      </w:tabs>
      <w:spacing w:after="0" w:line="240" w:lineRule="auto"/>
    </w:pPr>
    <w:rPr>
      <w:sz w:val="20"/>
    </w:rPr>
  </w:style>
  <w:style w:type="character" w:customStyle="1" w:styleId="FooterChar">
    <w:name w:val="Footer Char"/>
    <w:basedOn w:val="DefaultParagraphFont"/>
    <w:link w:val="Footer"/>
    <w:uiPriority w:val="99"/>
    <w:rsid w:val="00454D9B"/>
    <w:rPr>
      <w:sz w:val="20"/>
    </w:rPr>
  </w:style>
  <w:style w:type="character" w:customStyle="1" w:styleId="Heading1Char">
    <w:name w:val="Heading 1 Char"/>
    <w:basedOn w:val="DefaultParagraphFont"/>
    <w:link w:val="Heading1"/>
    <w:uiPriority w:val="9"/>
    <w:rsid w:val="006207E2"/>
    <w:rPr>
      <w:rFonts w:asciiTheme="majorHAnsi" w:eastAsiaTheme="majorEastAsia" w:hAnsiTheme="majorHAnsi" w:cstheme="majorBidi"/>
      <w:color w:val="00778B" w:themeColor="accent3"/>
      <w:sz w:val="36"/>
      <w:szCs w:val="32"/>
    </w:rPr>
  </w:style>
  <w:style w:type="paragraph" w:styleId="Title">
    <w:name w:val="Title"/>
    <w:next w:val="Normal"/>
    <w:link w:val="TitleChar"/>
    <w:uiPriority w:val="10"/>
    <w:qFormat/>
    <w:rsid w:val="00BA2FED"/>
    <w:pPr>
      <w:suppressAutoHyphens/>
      <w:spacing w:line="240" w:lineRule="auto"/>
      <w:contextualSpacing/>
    </w:pPr>
    <w:rPr>
      <w:rFonts w:ascii="Calibri" w:eastAsiaTheme="majorEastAsia" w:hAnsi="Calibri" w:cstheme="majorBidi"/>
      <w:color w:val="004B87" w:themeColor="accent1"/>
      <w:kern w:val="28"/>
      <w:sz w:val="60"/>
      <w:szCs w:val="56"/>
    </w:rPr>
  </w:style>
  <w:style w:type="character" w:customStyle="1" w:styleId="TitleChar">
    <w:name w:val="Title Char"/>
    <w:basedOn w:val="DefaultParagraphFont"/>
    <w:link w:val="Title"/>
    <w:uiPriority w:val="10"/>
    <w:rsid w:val="00BA2FED"/>
    <w:rPr>
      <w:rFonts w:ascii="Calibri" w:eastAsiaTheme="majorEastAsia" w:hAnsi="Calibri" w:cstheme="majorBidi"/>
      <w:color w:val="004B87" w:themeColor="accent1"/>
      <w:kern w:val="28"/>
      <w:sz w:val="60"/>
      <w:szCs w:val="56"/>
    </w:rPr>
  </w:style>
  <w:style w:type="table" w:styleId="TableGrid">
    <w:name w:val="Table Grid"/>
    <w:basedOn w:val="TableNormal"/>
    <w:uiPriority w:val="39"/>
    <w:rsid w:val="006E6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86" w:type="dxa"/>
        <w:bottom w:w="29" w:type="dxa"/>
        <w:right w:w="86" w:type="dxa"/>
      </w:tblCellMar>
    </w:tblPr>
    <w:tcPr>
      <w:vAlign w:val="center"/>
    </w:tcPr>
  </w:style>
  <w:style w:type="paragraph" w:styleId="BalloonText">
    <w:name w:val="Balloon Text"/>
    <w:basedOn w:val="Normal"/>
    <w:link w:val="BalloonTextChar"/>
    <w:uiPriority w:val="99"/>
    <w:semiHidden/>
    <w:unhideWhenUsed/>
    <w:rsid w:val="00055F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F47"/>
    <w:rPr>
      <w:rFonts w:ascii="Segoe UI" w:hAnsi="Segoe UI" w:cs="Segoe UI"/>
      <w:sz w:val="18"/>
      <w:szCs w:val="18"/>
    </w:rPr>
  </w:style>
  <w:style w:type="character" w:styleId="PlaceholderText">
    <w:name w:val="Placeholder Text"/>
    <w:basedOn w:val="DefaultParagraphFont"/>
    <w:uiPriority w:val="99"/>
    <w:semiHidden/>
    <w:rsid w:val="009205D5"/>
    <w:rPr>
      <w:color w:val="808080"/>
    </w:rPr>
  </w:style>
  <w:style w:type="character" w:customStyle="1" w:styleId="Heading2Char">
    <w:name w:val="Heading 2 Char"/>
    <w:basedOn w:val="DefaultParagraphFont"/>
    <w:link w:val="Heading2"/>
    <w:uiPriority w:val="9"/>
    <w:rsid w:val="007A1002"/>
    <w:rPr>
      <w:rFonts w:asciiTheme="majorHAnsi" w:eastAsiaTheme="majorEastAsia" w:hAnsiTheme="majorHAnsi" w:cstheme="majorBidi"/>
      <w:color w:val="00778B" w:themeColor="accent3"/>
      <w:sz w:val="26"/>
      <w:szCs w:val="26"/>
    </w:rPr>
  </w:style>
  <w:style w:type="character" w:customStyle="1" w:styleId="Heading3Char">
    <w:name w:val="Heading 3 Char"/>
    <w:basedOn w:val="DefaultParagraphFont"/>
    <w:link w:val="Heading3"/>
    <w:uiPriority w:val="9"/>
    <w:rsid w:val="00BA2FED"/>
    <w:rPr>
      <w:rFonts w:asciiTheme="majorHAnsi" w:eastAsiaTheme="majorEastAsia" w:hAnsiTheme="majorHAnsi" w:cstheme="majorBidi"/>
      <w:color w:val="00778B" w:themeColor="accent3"/>
      <w:sz w:val="24"/>
      <w:szCs w:val="24"/>
    </w:rPr>
  </w:style>
  <w:style w:type="paragraph" w:styleId="NoSpacing">
    <w:name w:val="No Spacing"/>
    <w:uiPriority w:val="1"/>
    <w:qFormat/>
    <w:rsid w:val="00BA2FED"/>
    <w:pPr>
      <w:spacing w:after="0" w:line="240" w:lineRule="auto"/>
    </w:pPr>
  </w:style>
  <w:style w:type="paragraph" w:styleId="ListParagraph">
    <w:name w:val="List Paragraph"/>
    <w:basedOn w:val="Normal"/>
    <w:uiPriority w:val="34"/>
    <w:qFormat/>
    <w:rsid w:val="00BA2FED"/>
    <w:pPr>
      <w:ind w:left="720"/>
      <w:contextualSpacing/>
    </w:pPr>
  </w:style>
  <w:style w:type="paragraph" w:customStyle="1" w:styleId="NoParagraphStyle">
    <w:name w:val="[No Paragraph Style]"/>
    <w:rsid w:val="00D24D7F"/>
    <w:pPr>
      <w:autoSpaceDE w:val="0"/>
      <w:autoSpaceDN w:val="0"/>
      <w:adjustRightInd w:val="0"/>
      <w:spacing w:after="0" w:line="288" w:lineRule="auto"/>
      <w:textAlignment w:val="center"/>
    </w:pPr>
    <w:rPr>
      <w:rFonts w:ascii="Minion Pro" w:hAnsi="Minion Pro" w:cs="Minion Pro"/>
      <w:color w:val="000000"/>
      <w:sz w:val="24"/>
      <w:szCs w:val="24"/>
    </w:rPr>
  </w:style>
  <w:style w:type="paragraph" w:customStyle="1" w:styleId="BasicParagraph">
    <w:name w:val="[Basic Paragraph]"/>
    <w:basedOn w:val="NoParagraphStyle"/>
    <w:uiPriority w:val="99"/>
    <w:rsid w:val="00D24D7F"/>
  </w:style>
  <w:style w:type="paragraph" w:styleId="NormalWeb">
    <w:name w:val="Normal (Web)"/>
    <w:basedOn w:val="Normal"/>
    <w:uiPriority w:val="99"/>
    <w:semiHidden/>
    <w:unhideWhenUsed/>
    <w:rsid w:val="0080171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F51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129"/>
  </w:style>
  <w:style w:type="character" w:styleId="Hyperlink">
    <w:name w:val="Hyperlink"/>
    <w:basedOn w:val="DefaultParagraphFont"/>
    <w:uiPriority w:val="99"/>
    <w:unhideWhenUsed/>
    <w:rsid w:val="009C663B"/>
    <w:rPr>
      <w:color w:val="F3D03E" w:themeColor="hyperlink"/>
      <w:u w:val="single"/>
    </w:rPr>
  </w:style>
  <w:style w:type="character" w:styleId="UnresolvedMention">
    <w:name w:val="Unresolved Mention"/>
    <w:basedOn w:val="DefaultParagraphFont"/>
    <w:uiPriority w:val="99"/>
    <w:semiHidden/>
    <w:unhideWhenUsed/>
    <w:rsid w:val="009C66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136035">
      <w:bodyDiv w:val="1"/>
      <w:marLeft w:val="0"/>
      <w:marRight w:val="0"/>
      <w:marTop w:val="0"/>
      <w:marBottom w:val="0"/>
      <w:divBdr>
        <w:top w:val="none" w:sz="0" w:space="0" w:color="auto"/>
        <w:left w:val="none" w:sz="0" w:space="0" w:color="auto"/>
        <w:bottom w:val="none" w:sz="0" w:space="0" w:color="auto"/>
        <w:right w:val="none" w:sz="0" w:space="0" w:color="auto"/>
      </w:divBdr>
    </w:div>
    <w:div w:id="311646162">
      <w:bodyDiv w:val="1"/>
      <w:marLeft w:val="0"/>
      <w:marRight w:val="0"/>
      <w:marTop w:val="0"/>
      <w:marBottom w:val="0"/>
      <w:divBdr>
        <w:top w:val="none" w:sz="0" w:space="0" w:color="auto"/>
        <w:left w:val="none" w:sz="0" w:space="0" w:color="auto"/>
        <w:bottom w:val="none" w:sz="0" w:space="0" w:color="auto"/>
        <w:right w:val="none" w:sz="0" w:space="0" w:color="auto"/>
      </w:divBdr>
    </w:div>
    <w:div w:id="380911457">
      <w:bodyDiv w:val="1"/>
      <w:marLeft w:val="0"/>
      <w:marRight w:val="0"/>
      <w:marTop w:val="0"/>
      <w:marBottom w:val="0"/>
      <w:divBdr>
        <w:top w:val="none" w:sz="0" w:space="0" w:color="auto"/>
        <w:left w:val="none" w:sz="0" w:space="0" w:color="auto"/>
        <w:bottom w:val="none" w:sz="0" w:space="0" w:color="auto"/>
        <w:right w:val="none" w:sz="0" w:space="0" w:color="auto"/>
      </w:divBdr>
    </w:div>
    <w:div w:id="464741485">
      <w:bodyDiv w:val="1"/>
      <w:marLeft w:val="0"/>
      <w:marRight w:val="0"/>
      <w:marTop w:val="0"/>
      <w:marBottom w:val="0"/>
      <w:divBdr>
        <w:top w:val="none" w:sz="0" w:space="0" w:color="auto"/>
        <w:left w:val="none" w:sz="0" w:space="0" w:color="auto"/>
        <w:bottom w:val="none" w:sz="0" w:space="0" w:color="auto"/>
        <w:right w:val="none" w:sz="0" w:space="0" w:color="auto"/>
      </w:divBdr>
    </w:div>
    <w:div w:id="528686178">
      <w:bodyDiv w:val="1"/>
      <w:marLeft w:val="0"/>
      <w:marRight w:val="0"/>
      <w:marTop w:val="0"/>
      <w:marBottom w:val="0"/>
      <w:divBdr>
        <w:top w:val="none" w:sz="0" w:space="0" w:color="auto"/>
        <w:left w:val="none" w:sz="0" w:space="0" w:color="auto"/>
        <w:bottom w:val="none" w:sz="0" w:space="0" w:color="auto"/>
        <w:right w:val="none" w:sz="0" w:space="0" w:color="auto"/>
      </w:divBdr>
    </w:div>
    <w:div w:id="546986784">
      <w:bodyDiv w:val="1"/>
      <w:marLeft w:val="0"/>
      <w:marRight w:val="0"/>
      <w:marTop w:val="0"/>
      <w:marBottom w:val="0"/>
      <w:divBdr>
        <w:top w:val="none" w:sz="0" w:space="0" w:color="auto"/>
        <w:left w:val="none" w:sz="0" w:space="0" w:color="auto"/>
        <w:bottom w:val="none" w:sz="0" w:space="0" w:color="auto"/>
        <w:right w:val="none" w:sz="0" w:space="0" w:color="auto"/>
      </w:divBdr>
    </w:div>
    <w:div w:id="652177053">
      <w:bodyDiv w:val="1"/>
      <w:marLeft w:val="0"/>
      <w:marRight w:val="0"/>
      <w:marTop w:val="0"/>
      <w:marBottom w:val="0"/>
      <w:divBdr>
        <w:top w:val="none" w:sz="0" w:space="0" w:color="auto"/>
        <w:left w:val="none" w:sz="0" w:space="0" w:color="auto"/>
        <w:bottom w:val="none" w:sz="0" w:space="0" w:color="auto"/>
        <w:right w:val="none" w:sz="0" w:space="0" w:color="auto"/>
      </w:divBdr>
    </w:div>
    <w:div w:id="1096901813">
      <w:bodyDiv w:val="1"/>
      <w:marLeft w:val="0"/>
      <w:marRight w:val="0"/>
      <w:marTop w:val="0"/>
      <w:marBottom w:val="0"/>
      <w:divBdr>
        <w:top w:val="none" w:sz="0" w:space="0" w:color="auto"/>
        <w:left w:val="none" w:sz="0" w:space="0" w:color="auto"/>
        <w:bottom w:val="none" w:sz="0" w:space="0" w:color="auto"/>
        <w:right w:val="none" w:sz="0" w:space="0" w:color="auto"/>
      </w:divBdr>
    </w:div>
    <w:div w:id="1535770762">
      <w:bodyDiv w:val="1"/>
      <w:marLeft w:val="0"/>
      <w:marRight w:val="0"/>
      <w:marTop w:val="0"/>
      <w:marBottom w:val="0"/>
      <w:divBdr>
        <w:top w:val="none" w:sz="0" w:space="0" w:color="auto"/>
        <w:left w:val="none" w:sz="0" w:space="0" w:color="auto"/>
        <w:bottom w:val="none" w:sz="0" w:space="0" w:color="auto"/>
        <w:right w:val="none" w:sz="0" w:space="0" w:color="auto"/>
      </w:divBdr>
    </w:div>
    <w:div w:id="1677148892">
      <w:bodyDiv w:val="1"/>
      <w:marLeft w:val="0"/>
      <w:marRight w:val="0"/>
      <w:marTop w:val="0"/>
      <w:marBottom w:val="0"/>
      <w:divBdr>
        <w:top w:val="none" w:sz="0" w:space="0" w:color="auto"/>
        <w:left w:val="none" w:sz="0" w:space="0" w:color="auto"/>
        <w:bottom w:val="none" w:sz="0" w:space="0" w:color="auto"/>
        <w:right w:val="none" w:sz="0" w:space="0" w:color="auto"/>
      </w:divBdr>
    </w:div>
    <w:div w:id="1955094498">
      <w:bodyDiv w:val="1"/>
      <w:marLeft w:val="0"/>
      <w:marRight w:val="0"/>
      <w:marTop w:val="0"/>
      <w:marBottom w:val="0"/>
      <w:divBdr>
        <w:top w:val="none" w:sz="0" w:space="0" w:color="auto"/>
        <w:left w:val="none" w:sz="0" w:space="0" w:color="auto"/>
        <w:bottom w:val="none" w:sz="0" w:space="0" w:color="auto"/>
        <w:right w:val="none" w:sz="0" w:space="0" w:color="auto"/>
      </w:divBdr>
    </w:div>
    <w:div w:id="201814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eorgiancollege.sharepoint.com/sites/CustomerSegmentationItsImpactGlobally" TargetMode="External"/><Relationship Id="rId5" Type="http://schemas.openxmlformats.org/officeDocument/2006/relationships/numbering" Target="numbering.xml"/><Relationship Id="rId15" Type="http://schemas.openxmlformats.org/officeDocument/2006/relationships/header" Target="header3.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dyck1\Downloads\Big%20Data%20Analytics%20Project%20Close%20Out%20Template%20(1).dotx" TargetMode="External"/></Relationships>
</file>

<file path=word/theme/theme1.xml><?xml version="1.0" encoding="utf-8"?>
<a:theme xmlns:a="http://schemas.openxmlformats.org/drawingml/2006/main" name="Georgian_Cover_2017">
  <a:themeElements>
    <a:clrScheme name="Georgian College Colour Palette">
      <a:dk1>
        <a:sysClr val="windowText" lastClr="000000"/>
      </a:dk1>
      <a:lt1>
        <a:sysClr val="window" lastClr="FFFFFF"/>
      </a:lt1>
      <a:dk2>
        <a:srgbClr val="44546A"/>
      </a:dk2>
      <a:lt2>
        <a:srgbClr val="E7E6E6"/>
      </a:lt2>
      <a:accent1>
        <a:srgbClr val="004B87"/>
      </a:accent1>
      <a:accent2>
        <a:srgbClr val="64A70B"/>
      </a:accent2>
      <a:accent3>
        <a:srgbClr val="00778B"/>
      </a:accent3>
      <a:accent4>
        <a:srgbClr val="77C5D5"/>
      </a:accent4>
      <a:accent5>
        <a:srgbClr val="333F48"/>
      </a:accent5>
      <a:accent6>
        <a:srgbClr val="E57200"/>
      </a:accent6>
      <a:hlink>
        <a:srgbClr val="F3D03E"/>
      </a:hlink>
      <a:folHlink>
        <a:srgbClr val="C4BFB6"/>
      </a:folHlink>
    </a:clrScheme>
    <a:fontScheme name="Georgian College Templates 2017">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DE84533A39B75489AD871CEA6659775" ma:contentTypeVersion="9" ma:contentTypeDescription="Create a new document." ma:contentTypeScope="" ma:versionID="f007acbb0bb45eaebb02941a05510b61">
  <xsd:schema xmlns:xsd="http://www.w3.org/2001/XMLSchema" xmlns:xs="http://www.w3.org/2001/XMLSchema" xmlns:p="http://schemas.microsoft.com/office/2006/metadata/properties" xmlns:ns2="b21a9e9b-78d8-4816-8141-8d9bac77646a" xmlns:ns3="8e05ff99-8298-43eb-b889-0b1d43ca05b1" targetNamespace="http://schemas.microsoft.com/office/2006/metadata/properties" ma:root="true" ma:fieldsID="4627726524a19f49286d4f55e63bfeb1" ns2:_="" ns3:_="">
    <xsd:import namespace="b21a9e9b-78d8-4816-8141-8d9bac77646a"/>
    <xsd:import namespace="8e05ff99-8298-43eb-b889-0b1d43ca05b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1a9e9b-78d8-4816-8141-8d9bac7764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e05ff99-8298-43eb-b889-0b1d43ca05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5EB318F-D819-41CB-9A70-CC2D6EA92C97}">
  <ds:schemaRefs>
    <ds:schemaRef ds:uri="http://schemas.openxmlformats.org/officeDocument/2006/bibliography"/>
  </ds:schemaRefs>
</ds:datastoreItem>
</file>

<file path=customXml/itemProps2.xml><?xml version="1.0" encoding="utf-8"?>
<ds:datastoreItem xmlns:ds="http://schemas.openxmlformats.org/officeDocument/2006/customXml" ds:itemID="{8E91F35E-EDE4-4AB9-9486-5108427E897A}">
  <ds:schemaRefs>
    <ds:schemaRef ds:uri="http://schemas.microsoft.com/sharepoint/v3/contenttype/forms"/>
  </ds:schemaRefs>
</ds:datastoreItem>
</file>

<file path=customXml/itemProps3.xml><?xml version="1.0" encoding="utf-8"?>
<ds:datastoreItem xmlns:ds="http://schemas.openxmlformats.org/officeDocument/2006/customXml" ds:itemID="{76B3749A-069F-4D41-8B3F-BDE81956498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F9DCB83-A589-4870-8B89-3174F467C1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1a9e9b-78d8-4816-8141-8d9bac77646a"/>
    <ds:schemaRef ds:uri="8e05ff99-8298-43eb-b889-0b1d43ca05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Big Data Analytics Project Close Out Template (1)</Template>
  <TotalTime>172</TotalTime>
  <Pages>4</Pages>
  <Words>599</Words>
  <Characters>3418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Georgian College</Company>
  <LinksUpToDate>false</LinksUpToDate>
  <CharactersWithSpaces>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Dyck</dc:creator>
  <cp:keywords/>
  <dc:description/>
  <cp:lastModifiedBy>Hunny Kikaganesh</cp:lastModifiedBy>
  <cp:revision>28</cp:revision>
  <cp:lastPrinted>2017-11-03T19:55:00Z</cp:lastPrinted>
  <dcterms:created xsi:type="dcterms:W3CDTF">2020-05-25T03:04:00Z</dcterms:created>
  <dcterms:modified xsi:type="dcterms:W3CDTF">2022-12-08T19:25:00Z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0x010100ADE84533A39B75489AD871CEA6659775</vt:lpwstr>
  </property>
</Properties>
</file>